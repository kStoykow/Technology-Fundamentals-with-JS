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C6B7B" w14:textId="5D201BAB" w:rsidR="00DA1AF9" w:rsidRPr="00AC2FC1" w:rsidRDefault="00D33230" w:rsidP="00B66EA0">
      <w:pPr>
        <w:pStyle w:val="Heading1"/>
        <w:jc w:val="center"/>
      </w:pPr>
      <w:r w:rsidRPr="00AC2FC1">
        <w:t xml:space="preserve">More </w:t>
      </w:r>
      <w:r w:rsidR="00DA1AF9" w:rsidRPr="00AC2FC1">
        <w:t xml:space="preserve">Exercise: Objects and </w:t>
      </w:r>
      <w:r w:rsidR="00E92C68">
        <w:t>Classes</w:t>
      </w:r>
    </w:p>
    <w:p w14:paraId="5E198369" w14:textId="61E0E5CC" w:rsidR="007931B6" w:rsidRPr="00AC2FC1" w:rsidRDefault="007931B6" w:rsidP="007931B6">
      <w:pPr>
        <w:rPr>
          <w:sz w:val="24"/>
          <w:szCs w:val="24"/>
        </w:rPr>
      </w:pPr>
      <w:proofErr w:type="gramStart"/>
      <w:r w:rsidRPr="00AC2FC1">
        <w:rPr>
          <w:sz w:val="24"/>
          <w:szCs w:val="24"/>
        </w:rPr>
        <w:t xml:space="preserve">Problems for </w:t>
      </w:r>
      <w:r w:rsidR="00C10F14">
        <w:rPr>
          <w:sz w:val="24"/>
          <w:szCs w:val="24"/>
        </w:rPr>
        <w:t>exercise</w:t>
      </w:r>
      <w:r w:rsidRPr="00AC2FC1">
        <w:rPr>
          <w:sz w:val="24"/>
          <w:szCs w:val="24"/>
        </w:rPr>
        <w:t xml:space="preserve"> for the </w:t>
      </w:r>
      <w:hyperlink r:id="rId8" w:history="1">
        <w:r w:rsidR="002C66C7">
          <w:rPr>
            <w:rStyle w:val="Hyperlink"/>
            <w:sz w:val="24"/>
            <w:szCs w:val="24"/>
          </w:rPr>
          <w:t>"Technology Fundamentals</w:t>
        </w:r>
        <w:bookmarkStart w:id="0" w:name="_GoBack"/>
        <w:bookmarkEnd w:id="0"/>
        <w:r w:rsidR="002C66C7">
          <w:rPr>
            <w:rStyle w:val="Hyperlink"/>
            <w:sz w:val="24"/>
            <w:szCs w:val="24"/>
          </w:rPr>
          <w:t xml:space="preserve"> course @ </w:t>
        </w:r>
        <w:proofErr w:type="spellStart"/>
        <w:r w:rsidR="002C66C7">
          <w:rPr>
            <w:rStyle w:val="Hyperlink"/>
            <w:sz w:val="24"/>
            <w:szCs w:val="24"/>
          </w:rPr>
          <w:t>SoftUni</w:t>
        </w:r>
        <w:proofErr w:type="spellEnd"/>
      </w:hyperlink>
      <w:r w:rsidRPr="00AC2FC1">
        <w:rPr>
          <w:sz w:val="24"/>
          <w:szCs w:val="24"/>
        </w:rPr>
        <w:t>.</w:t>
      </w:r>
      <w:proofErr w:type="gramEnd"/>
      <w:r w:rsidRPr="00AC2FC1">
        <w:rPr>
          <w:sz w:val="24"/>
          <w:szCs w:val="24"/>
        </w:rPr>
        <w:t xml:space="preserve"> </w:t>
      </w:r>
      <w:r w:rsidRPr="00AC2FC1">
        <w:rPr>
          <w:sz w:val="24"/>
          <w:szCs w:val="24"/>
        </w:rPr>
        <w:br/>
        <w:t xml:space="preserve">Submit your solutions in the SoftUni judge system at: </w:t>
      </w:r>
      <w:hyperlink r:id="rId9" w:history="1">
        <w:r w:rsidR="00E92C68">
          <w:rPr>
            <w:rStyle w:val="Hyperlink"/>
            <w:sz w:val="24"/>
            <w:szCs w:val="24"/>
          </w:rPr>
          <w:t>Objects and Classes – More Exercises</w:t>
        </w:r>
      </w:hyperlink>
    </w:p>
    <w:p w14:paraId="5DF36AD6" w14:textId="7A97D835" w:rsidR="0093402E" w:rsidRPr="00AC2FC1" w:rsidRDefault="00D33230" w:rsidP="00D33230">
      <w:pPr>
        <w:pStyle w:val="Heading2"/>
      </w:pPr>
      <w:r w:rsidRPr="00AC2FC1">
        <w:t>Class Laptop</w:t>
      </w:r>
    </w:p>
    <w:p w14:paraId="2E4E69C2" w14:textId="0BDF2A57" w:rsidR="00D33230" w:rsidRPr="00AC2FC1" w:rsidRDefault="00D33230" w:rsidP="00D33230">
      <w:r w:rsidRPr="00AC2FC1">
        <w:t xml:space="preserve">Create a </w:t>
      </w:r>
      <w:r w:rsidRPr="00AC2FC1">
        <w:rPr>
          <w:b/>
        </w:rPr>
        <w:t>class Laptop</w:t>
      </w:r>
      <w:r w:rsidRPr="00AC2FC1">
        <w:t xml:space="preserve"> that has the following properties:</w:t>
      </w:r>
    </w:p>
    <w:p w14:paraId="0B680441" w14:textId="7BB22D47" w:rsidR="0016590D" w:rsidRPr="00AC2FC1" w:rsidRDefault="0016590D" w:rsidP="00D33230">
      <w:r w:rsidRPr="00AC2FC1">
        <w:rPr>
          <w:rFonts w:ascii="Consolas" w:hAnsi="Consolas"/>
          <w:b/>
        </w:rPr>
        <w:t>info</w:t>
      </w:r>
      <w:r w:rsidRPr="00AC2FC1">
        <w:t xml:space="preserve"> – object that contains:</w:t>
      </w:r>
    </w:p>
    <w:p w14:paraId="4D64FE41" w14:textId="2D6C6A99" w:rsidR="00D33230" w:rsidRPr="00AC2FC1" w:rsidRDefault="00D33230" w:rsidP="0016590D">
      <w:pPr>
        <w:ind w:left="720"/>
      </w:pPr>
      <w:r w:rsidRPr="00AC2FC1">
        <w:rPr>
          <w:rFonts w:ascii="Consolas" w:hAnsi="Consolas"/>
          <w:b/>
        </w:rPr>
        <w:t>producer</w:t>
      </w:r>
      <w:r w:rsidRPr="00AC2FC1">
        <w:t xml:space="preserve"> – string</w:t>
      </w:r>
    </w:p>
    <w:p w14:paraId="1014DF83" w14:textId="7E4EB0FD" w:rsidR="00D33230" w:rsidRPr="00AC2FC1" w:rsidRDefault="00D33230" w:rsidP="0016590D">
      <w:pPr>
        <w:ind w:left="720"/>
      </w:pPr>
      <w:r w:rsidRPr="00AC2FC1">
        <w:rPr>
          <w:rFonts w:ascii="Consolas" w:hAnsi="Consolas"/>
          <w:b/>
        </w:rPr>
        <w:t>age</w:t>
      </w:r>
      <w:r w:rsidRPr="00AC2FC1">
        <w:t xml:space="preserve"> – number</w:t>
      </w:r>
    </w:p>
    <w:p w14:paraId="5EE736CF" w14:textId="34300799" w:rsidR="00D33230" w:rsidRPr="00AC2FC1" w:rsidRDefault="0016590D" w:rsidP="0016590D">
      <w:pPr>
        <w:ind w:left="720"/>
      </w:pPr>
      <w:proofErr w:type="gramStart"/>
      <w:r w:rsidRPr="00AC2FC1">
        <w:rPr>
          <w:rFonts w:ascii="Consolas" w:hAnsi="Consolas"/>
          <w:b/>
        </w:rPr>
        <w:t>brand</w:t>
      </w:r>
      <w:proofErr w:type="gramEnd"/>
      <w:r w:rsidRPr="00AC2FC1">
        <w:t xml:space="preserve"> – string</w:t>
      </w:r>
    </w:p>
    <w:p w14:paraId="66EFE8C0" w14:textId="5FB2DF00" w:rsidR="0016590D" w:rsidRPr="00AC2FC1" w:rsidRDefault="0016590D" w:rsidP="00D33230">
      <w:proofErr w:type="spellStart"/>
      <w:proofErr w:type="gramStart"/>
      <w:r w:rsidRPr="00AC2FC1">
        <w:rPr>
          <w:rFonts w:ascii="Consolas" w:hAnsi="Consolas"/>
          <w:b/>
        </w:rPr>
        <w:t>isOn</w:t>
      </w:r>
      <w:proofErr w:type="spellEnd"/>
      <w:proofErr w:type="gramEnd"/>
      <w:r w:rsidRPr="00AC2FC1">
        <w:t xml:space="preserve"> – </w:t>
      </w:r>
      <w:proofErr w:type="spellStart"/>
      <w:r w:rsidRPr="00AC2FC1">
        <w:t>boolean</w:t>
      </w:r>
      <w:proofErr w:type="spellEnd"/>
      <w:r w:rsidRPr="00AC2FC1">
        <w:t xml:space="preserve"> (false by default)</w:t>
      </w:r>
    </w:p>
    <w:p w14:paraId="47F913FA" w14:textId="4CA2117B" w:rsidR="0016590D" w:rsidRPr="00AC2FC1" w:rsidRDefault="0016590D" w:rsidP="00D33230">
      <w:proofErr w:type="spellStart"/>
      <w:proofErr w:type="gramStart"/>
      <w:r w:rsidRPr="00AC2FC1">
        <w:rPr>
          <w:rFonts w:ascii="Consolas" w:hAnsi="Consolas"/>
          <w:b/>
        </w:rPr>
        <w:t>turnOn</w:t>
      </w:r>
      <w:proofErr w:type="spellEnd"/>
      <w:proofErr w:type="gramEnd"/>
      <w:r w:rsidRPr="00AC2FC1">
        <w:t xml:space="preserve"> – function that </w:t>
      </w:r>
      <w:r w:rsidRPr="00AC2FC1">
        <w:rPr>
          <w:b/>
        </w:rPr>
        <w:t xml:space="preserve">sets the </w:t>
      </w:r>
      <w:proofErr w:type="spellStart"/>
      <w:r w:rsidRPr="00AC2FC1">
        <w:rPr>
          <w:rFonts w:ascii="Consolas" w:hAnsi="Consolas"/>
          <w:b/>
        </w:rPr>
        <w:t>isOn</w:t>
      </w:r>
      <w:proofErr w:type="spellEnd"/>
      <w:r w:rsidRPr="00AC2FC1">
        <w:t xml:space="preserve"> variable to </w:t>
      </w:r>
      <w:r w:rsidRPr="00AC2FC1">
        <w:rPr>
          <w:rFonts w:ascii="Consolas" w:hAnsi="Consolas"/>
          <w:b/>
        </w:rPr>
        <w:t>true</w:t>
      </w:r>
    </w:p>
    <w:p w14:paraId="0085844A" w14:textId="313F1E37" w:rsidR="0016590D" w:rsidRPr="00AC2FC1" w:rsidRDefault="0016590D" w:rsidP="00D33230">
      <w:proofErr w:type="spellStart"/>
      <w:proofErr w:type="gramStart"/>
      <w:r w:rsidRPr="00AC2FC1">
        <w:rPr>
          <w:rFonts w:ascii="Consolas" w:hAnsi="Consolas"/>
          <w:b/>
        </w:rPr>
        <w:t>turnOff</w:t>
      </w:r>
      <w:proofErr w:type="spellEnd"/>
      <w:proofErr w:type="gramEnd"/>
      <w:r w:rsidRPr="00AC2FC1">
        <w:t xml:space="preserve"> – function that </w:t>
      </w:r>
      <w:r w:rsidRPr="00AC2FC1">
        <w:rPr>
          <w:b/>
        </w:rPr>
        <w:t xml:space="preserve">sets the </w:t>
      </w:r>
      <w:proofErr w:type="spellStart"/>
      <w:r w:rsidRPr="00AC2FC1">
        <w:rPr>
          <w:rFonts w:ascii="Consolas" w:hAnsi="Consolas"/>
          <w:b/>
        </w:rPr>
        <w:t>isOn</w:t>
      </w:r>
      <w:proofErr w:type="spellEnd"/>
      <w:r w:rsidRPr="00AC2FC1">
        <w:t xml:space="preserve"> variable to </w:t>
      </w:r>
      <w:r w:rsidRPr="00AC2FC1">
        <w:rPr>
          <w:rFonts w:ascii="Consolas" w:hAnsi="Consolas"/>
          <w:b/>
        </w:rPr>
        <w:t>false</w:t>
      </w:r>
    </w:p>
    <w:p w14:paraId="095AD481" w14:textId="01E7FD8B" w:rsidR="0016590D" w:rsidRPr="00AC2FC1" w:rsidRDefault="0016590D" w:rsidP="00D33230">
      <w:proofErr w:type="spellStart"/>
      <w:proofErr w:type="gramStart"/>
      <w:r w:rsidRPr="00AC2FC1">
        <w:rPr>
          <w:rFonts w:ascii="Consolas" w:hAnsi="Consolas"/>
          <w:b/>
        </w:rPr>
        <w:t>showInfo</w:t>
      </w:r>
      <w:proofErr w:type="spellEnd"/>
      <w:proofErr w:type="gramEnd"/>
      <w:r w:rsidRPr="00AC2FC1">
        <w:t xml:space="preserve"> – function that </w:t>
      </w:r>
      <w:r w:rsidR="002F1E41" w:rsidRPr="00AC2FC1">
        <w:t>returns</w:t>
      </w:r>
      <w:r w:rsidRPr="00AC2FC1">
        <w:t xml:space="preserve"> the </w:t>
      </w:r>
      <w:r w:rsidRPr="00AC2FC1">
        <w:rPr>
          <w:b/>
        </w:rPr>
        <w:t xml:space="preserve">producer, age and brand as </w:t>
      </w:r>
      <w:proofErr w:type="spellStart"/>
      <w:r w:rsidRPr="00AC2FC1">
        <w:rPr>
          <w:b/>
        </w:rPr>
        <w:t>json</w:t>
      </w:r>
      <w:proofErr w:type="spellEnd"/>
    </w:p>
    <w:p w14:paraId="3522DEEF" w14:textId="7B33AF2D" w:rsidR="0016590D" w:rsidRPr="00AC2FC1" w:rsidRDefault="0016590D" w:rsidP="00D33230">
      <w:proofErr w:type="gramStart"/>
      <w:r w:rsidRPr="00AC2FC1">
        <w:rPr>
          <w:rFonts w:ascii="Consolas" w:hAnsi="Consolas"/>
          <w:b/>
        </w:rPr>
        <w:t>quality</w:t>
      </w:r>
      <w:proofErr w:type="gramEnd"/>
      <w:r w:rsidRPr="00AC2FC1">
        <w:t xml:space="preserve"> – number (every time the laptop </w:t>
      </w:r>
      <w:r w:rsidRPr="00AC2FC1">
        <w:rPr>
          <w:b/>
        </w:rPr>
        <w:t>is turned on/off the quality decreases by 1</w:t>
      </w:r>
      <w:r w:rsidRPr="00AC2FC1">
        <w:t>)</w:t>
      </w:r>
    </w:p>
    <w:p w14:paraId="08D44604" w14:textId="27EA2E41" w:rsidR="0016590D" w:rsidRPr="00AC2FC1" w:rsidRDefault="0016590D" w:rsidP="00D33230">
      <w:proofErr w:type="gramStart"/>
      <w:r w:rsidRPr="00AC2FC1">
        <w:rPr>
          <w:rFonts w:ascii="Consolas" w:hAnsi="Consolas"/>
          <w:b/>
        </w:rPr>
        <w:t>getter</w:t>
      </w:r>
      <w:proofErr w:type="gramEnd"/>
      <w:r w:rsidRPr="00AC2FC1">
        <w:rPr>
          <w:rFonts w:ascii="Consolas" w:hAnsi="Consolas"/>
          <w:b/>
        </w:rPr>
        <w:t xml:space="preserve"> price</w:t>
      </w:r>
      <w:r w:rsidRPr="00AC2FC1">
        <w:t xml:space="preserve"> – number (</w:t>
      </w:r>
      <w:r w:rsidRPr="00AC2FC1">
        <w:rPr>
          <w:rFonts w:ascii="Consolas" w:hAnsi="Consolas"/>
          <w:b/>
        </w:rPr>
        <w:t>800 – {age * 2} + (quality * 0.5)</w:t>
      </w:r>
      <w:r w:rsidRPr="00AC2FC1">
        <w:t xml:space="preserve">) </w:t>
      </w:r>
    </w:p>
    <w:p w14:paraId="5DFD3493" w14:textId="2F996B35" w:rsidR="0016590D" w:rsidRPr="00AC2FC1" w:rsidRDefault="0016590D" w:rsidP="00D33230">
      <w:pPr>
        <w:rPr>
          <w:b/>
        </w:rPr>
      </w:pPr>
      <w:r w:rsidRPr="00AC2FC1">
        <w:t xml:space="preserve">The </w:t>
      </w:r>
      <w:r w:rsidRPr="00AC2FC1">
        <w:rPr>
          <w:b/>
        </w:rPr>
        <w:t>constructor</w:t>
      </w:r>
      <w:r w:rsidRPr="00AC2FC1">
        <w:t xml:space="preserve"> should receive the </w:t>
      </w:r>
      <w:r w:rsidRPr="00AC2FC1">
        <w:rPr>
          <w:b/>
        </w:rPr>
        <w:t>info as an object and the quality</w:t>
      </w:r>
    </w:p>
    <w:p w14:paraId="7DFDE5DD" w14:textId="3BA515C1" w:rsidR="004F2BA4" w:rsidRPr="00AC2FC1" w:rsidRDefault="004F2BA4" w:rsidP="004F2BA4">
      <w:pPr>
        <w:pStyle w:val="Heading3"/>
      </w:pPr>
      <w:r w:rsidRPr="00AC2FC1">
        <w:t>Examples</w:t>
      </w:r>
    </w:p>
    <w:p w14:paraId="47406202" w14:textId="2702E655" w:rsidR="004F2BA4" w:rsidRPr="00AC2FC1" w:rsidRDefault="004F2BA4" w:rsidP="004F2BA4">
      <w:r w:rsidRPr="00AC2FC1">
        <w:t>Test your class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251"/>
      </w:tblGrid>
      <w:tr w:rsidR="004F2BA4" w:rsidRPr="00AC2FC1" w14:paraId="24DB189A" w14:textId="77777777" w:rsidTr="00345961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10685543" w14:textId="77777777" w:rsidR="004F2BA4" w:rsidRPr="00AC2FC1" w:rsidRDefault="004F2BA4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D9B9621" w14:textId="77777777" w:rsidR="004F2BA4" w:rsidRPr="00AC2FC1" w:rsidRDefault="004F2BA4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4F2BA4" w:rsidRPr="00AC2FC1" w14:paraId="0C1FD117" w14:textId="77777777" w:rsidTr="00345961">
        <w:tc>
          <w:tcPr>
            <w:tcW w:w="4650" w:type="dxa"/>
            <w:vAlign w:val="center"/>
          </w:tcPr>
          <w:p w14:paraId="1F4E5DF1" w14:textId="2DAF8C80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let info = {producer: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Dell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age: 2, brand: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XPS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}</w:t>
            </w:r>
          </w:p>
          <w:p w14:paraId="1C76A7F7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let laptop = new Laptop(info, 10)</w:t>
            </w:r>
          </w:p>
          <w:p w14:paraId="0F16782A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laptop.turnOn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>()</w:t>
            </w:r>
          </w:p>
          <w:p w14:paraId="6C0C9708" w14:textId="22C78054" w:rsidR="004F2BA4" w:rsidRPr="00AC2FC1" w:rsidRDefault="00B86F45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console.log(</w:t>
            </w:r>
            <w:proofErr w:type="spellStart"/>
            <w:r w:rsidR="004F2BA4" w:rsidRPr="00AC2FC1">
              <w:rPr>
                <w:rFonts w:ascii="Consolas" w:eastAsia="Times New Roman" w:hAnsi="Consolas" w:cstheme="minorHAnsi"/>
                <w:color w:val="000000"/>
              </w:rPr>
              <w:t>laptop.showInfo</w:t>
            </w:r>
            <w:proofErr w:type="spellEnd"/>
            <w:r w:rsidR="004F2BA4" w:rsidRPr="00AC2FC1">
              <w:rPr>
                <w:rFonts w:ascii="Consolas" w:eastAsia="Times New Roman" w:hAnsi="Consolas" w:cstheme="minorHAnsi"/>
                <w:color w:val="000000"/>
              </w:rPr>
              <w:t>()</w:t>
            </w:r>
            <w:r>
              <w:rPr>
                <w:rFonts w:ascii="Consolas" w:eastAsia="Times New Roman" w:hAnsi="Consolas" w:cstheme="minorHAnsi"/>
                <w:color w:val="000000"/>
              </w:rPr>
              <w:t>)</w:t>
            </w:r>
          </w:p>
          <w:p w14:paraId="3A0AFB74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laptop.turnOff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>()</w:t>
            </w:r>
          </w:p>
          <w:p w14:paraId="525D5A32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console.log(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laptop.quality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>)</w:t>
            </w:r>
          </w:p>
          <w:p w14:paraId="625A0DD3" w14:textId="77777777" w:rsidR="004F2BA4" w:rsidRPr="00B86F45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lang w:val="fr-FR"/>
              </w:rPr>
            </w:pPr>
            <w:proofErr w:type="spellStart"/>
            <w:proofErr w:type="gramStart"/>
            <w:r w:rsidRPr="00B86F45">
              <w:rPr>
                <w:rFonts w:ascii="Consolas" w:eastAsia="Times New Roman" w:hAnsi="Consolas" w:cstheme="minorHAnsi"/>
                <w:color w:val="000000"/>
                <w:lang w:val="fr-FR"/>
              </w:rPr>
              <w:t>laptop.turnOn</w:t>
            </w:r>
            <w:proofErr w:type="spellEnd"/>
            <w:r w:rsidRPr="00B86F45">
              <w:rPr>
                <w:rFonts w:ascii="Consolas" w:eastAsia="Times New Roman" w:hAnsi="Consolas" w:cstheme="minorHAnsi"/>
                <w:color w:val="000000"/>
                <w:lang w:val="fr-FR"/>
              </w:rPr>
              <w:t>()</w:t>
            </w:r>
            <w:proofErr w:type="gramEnd"/>
          </w:p>
          <w:p w14:paraId="33D13371" w14:textId="77777777" w:rsidR="004F2BA4" w:rsidRPr="00B86F45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lang w:val="fr-FR"/>
              </w:rPr>
            </w:pPr>
            <w:proofErr w:type="gramStart"/>
            <w:r w:rsidRPr="00B86F45">
              <w:rPr>
                <w:rFonts w:ascii="Consolas" w:eastAsia="Times New Roman" w:hAnsi="Consolas" w:cstheme="minorHAnsi"/>
                <w:color w:val="000000"/>
                <w:lang w:val="fr-FR"/>
              </w:rPr>
              <w:t>console.log(</w:t>
            </w:r>
            <w:proofErr w:type="spellStart"/>
            <w:proofErr w:type="gramEnd"/>
            <w:r w:rsidRPr="00B86F45">
              <w:rPr>
                <w:rFonts w:ascii="Consolas" w:eastAsia="Times New Roman" w:hAnsi="Consolas" w:cstheme="minorHAnsi"/>
                <w:color w:val="000000"/>
                <w:lang w:val="fr-FR"/>
              </w:rPr>
              <w:t>laptop.isOn</w:t>
            </w:r>
            <w:proofErr w:type="spellEnd"/>
            <w:r w:rsidRPr="00B86F45">
              <w:rPr>
                <w:rFonts w:ascii="Consolas" w:eastAsia="Times New Roman" w:hAnsi="Consolas" w:cstheme="minorHAnsi"/>
                <w:color w:val="000000"/>
                <w:lang w:val="fr-FR"/>
              </w:rPr>
              <w:t>)</w:t>
            </w:r>
          </w:p>
          <w:p w14:paraId="3A3D48BD" w14:textId="73E28C84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console.log(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laptop.price</w:t>
            </w:r>
            <w:proofErr w:type="spellEnd"/>
            <w:r w:rsidR="00F27C43" w:rsidRPr="00AC2FC1">
              <w:rPr>
                <w:rFonts w:ascii="Consolas" w:eastAsia="Times New Roman" w:hAnsi="Consolas" w:cstheme="minorHAnsi"/>
                <w:color w:val="000000"/>
              </w:rPr>
              <w:t>)</w:t>
            </w:r>
          </w:p>
        </w:tc>
        <w:tc>
          <w:tcPr>
            <w:tcW w:w="5251" w:type="dxa"/>
            <w:vAlign w:val="center"/>
          </w:tcPr>
          <w:p w14:paraId="5C1C588B" w14:textId="77777777" w:rsidR="004F2BA4" w:rsidRPr="00AC2FC1" w:rsidRDefault="004F2BA4" w:rsidP="00E6583B">
            <w:pPr>
              <w:spacing w:after="0"/>
              <w:rPr>
                <w:rFonts w:cstheme="minorHAnsi"/>
              </w:rPr>
            </w:pPr>
            <w:r w:rsidRPr="00AC2FC1">
              <w:rPr>
                <w:rFonts w:cstheme="minorHAnsi"/>
              </w:rPr>
              <w:t xml:space="preserve">  </w:t>
            </w:r>
          </w:p>
          <w:p w14:paraId="69D3A5D4" w14:textId="77777777" w:rsidR="004F2BA4" w:rsidRPr="00AC2FC1" w:rsidRDefault="004F2BA4" w:rsidP="004F2BA4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{"producer":"Dell","age":2,"brand":"XPS"}</w:t>
            </w:r>
          </w:p>
          <w:p w14:paraId="778DA92D" w14:textId="77777777" w:rsidR="004F2BA4" w:rsidRPr="00AC2FC1" w:rsidRDefault="004F2BA4" w:rsidP="004F2BA4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8</w:t>
            </w:r>
          </w:p>
          <w:p w14:paraId="10A02A86" w14:textId="77777777" w:rsidR="004F2BA4" w:rsidRPr="00AC2FC1" w:rsidRDefault="004F2BA4" w:rsidP="004F2BA4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true</w:t>
            </w:r>
          </w:p>
          <w:p w14:paraId="26364C74" w14:textId="6B8BFDDD" w:rsidR="004F2BA4" w:rsidRPr="00AC2FC1" w:rsidRDefault="004F2BA4" w:rsidP="004F2BA4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799.5</w:t>
            </w:r>
          </w:p>
        </w:tc>
      </w:tr>
    </w:tbl>
    <w:p w14:paraId="2BB29B55" w14:textId="77777777" w:rsidR="004F2BA4" w:rsidRPr="00AC2FC1" w:rsidRDefault="004F2BA4" w:rsidP="00D33230"/>
    <w:p w14:paraId="5E567825" w14:textId="0298AADA" w:rsidR="002F21D3" w:rsidRPr="00AC2FC1" w:rsidRDefault="002C66C7" w:rsidP="002F21D3">
      <w:pPr>
        <w:pStyle w:val="Heading2"/>
      </w:pPr>
      <w:r>
        <w:t>Make a D</w:t>
      </w:r>
      <w:r w:rsidR="002F21D3" w:rsidRPr="00AC2FC1">
        <w:t>ictionary</w:t>
      </w:r>
    </w:p>
    <w:p w14:paraId="364C0C91" w14:textId="61FF9675" w:rsidR="002F21D3" w:rsidRPr="00AC2FC1" w:rsidRDefault="002F21D3" w:rsidP="002F21D3">
      <w:r w:rsidRPr="00AC2FC1">
        <w:t>You will receive a</w:t>
      </w:r>
      <w:r w:rsidR="004175FA" w:rsidRPr="00AC2FC1">
        <w:t>n</w:t>
      </w:r>
      <w:r w:rsidRPr="00AC2FC1">
        <w:t xml:space="preserve"> </w:t>
      </w:r>
      <w:r w:rsidRPr="00AC2FC1">
        <w:rPr>
          <w:b/>
        </w:rPr>
        <w:t xml:space="preserve">array </w:t>
      </w:r>
      <w:r w:rsidRPr="00AC2FC1">
        <w:t>with</w:t>
      </w:r>
      <w:r w:rsidR="006D0973" w:rsidRPr="00AC2FC1">
        <w:t xml:space="preserve"> </w:t>
      </w:r>
      <w:r w:rsidR="006D0973" w:rsidRPr="00AC2FC1">
        <w:rPr>
          <w:b/>
        </w:rPr>
        <w:t>strings in the form of objects</w:t>
      </w:r>
      <w:r w:rsidRPr="00AC2FC1">
        <w:rPr>
          <w:b/>
        </w:rPr>
        <w:t xml:space="preserve">. </w:t>
      </w:r>
      <w:r w:rsidRPr="00AC2FC1">
        <w:t>You have to p</w:t>
      </w:r>
      <w:r w:rsidR="004175FA" w:rsidRPr="00AC2FC1">
        <w:t xml:space="preserve">arse these strings </w:t>
      </w:r>
      <w:r w:rsidRPr="00AC2FC1">
        <w:t xml:space="preserve">and </w:t>
      </w:r>
      <w:r w:rsidR="004175FA" w:rsidRPr="00AC2FC1">
        <w:t>combine them into one object. Every</w:t>
      </w:r>
      <w:r w:rsidRPr="00AC2FC1">
        <w:t xml:space="preserve"> s</w:t>
      </w:r>
      <w:r w:rsidR="004175FA" w:rsidRPr="00AC2FC1">
        <w:t>tring from the array will hold</w:t>
      </w:r>
      <w:r w:rsidRPr="00AC2FC1">
        <w:t xml:space="preserve"> </w:t>
      </w:r>
      <w:r w:rsidRPr="00AC2FC1">
        <w:rPr>
          <w:b/>
        </w:rPr>
        <w:t>terms</w:t>
      </w:r>
      <w:r w:rsidRPr="00AC2FC1">
        <w:t xml:space="preserve"> and</w:t>
      </w:r>
      <w:r w:rsidR="004175FA" w:rsidRPr="00AC2FC1">
        <w:t xml:space="preserve"> a</w:t>
      </w:r>
      <w:r w:rsidRPr="00AC2FC1">
        <w:t xml:space="preserve"> </w:t>
      </w:r>
      <w:r w:rsidRPr="00AC2FC1">
        <w:rPr>
          <w:b/>
        </w:rPr>
        <w:t>description.</w:t>
      </w:r>
    </w:p>
    <w:p w14:paraId="1E8AEA73" w14:textId="77777777" w:rsidR="008267BE" w:rsidRPr="00AC2FC1" w:rsidRDefault="008267BE" w:rsidP="002F21D3">
      <w:r w:rsidRPr="00AC2FC1">
        <w:t>Print every term and definition in that dictionary on new line in format:</w:t>
      </w:r>
    </w:p>
    <w:p w14:paraId="5250F419" w14:textId="77777777" w:rsidR="008267BE" w:rsidRPr="00AC2FC1" w:rsidRDefault="008267BE" w:rsidP="002F21D3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Term: ${term} =&gt; Definition: ${definition}</w:t>
      </w:r>
    </w:p>
    <w:p w14:paraId="06B15760" w14:textId="30EF7644" w:rsidR="008267BE" w:rsidRPr="00AC2FC1" w:rsidRDefault="008267BE" w:rsidP="002F21D3">
      <w:r w:rsidRPr="00AC2FC1">
        <w:t>Don</w:t>
      </w:r>
      <w:r w:rsidR="00F17D63" w:rsidRPr="00AC2FC1">
        <w:t>'</w:t>
      </w:r>
      <w:r w:rsidRPr="00AC2FC1">
        <w:t xml:space="preserve">t forget to sort the dictionary </w:t>
      </w:r>
      <w:r w:rsidR="004175FA" w:rsidRPr="00AC2FC1">
        <w:rPr>
          <w:b/>
        </w:rPr>
        <w:t>a</w:t>
      </w:r>
      <w:r w:rsidRPr="00AC2FC1">
        <w:rPr>
          <w:b/>
        </w:rPr>
        <w:t>lphabetically</w:t>
      </w:r>
      <w:r w:rsidRPr="00AC2FC1">
        <w:t xml:space="preserve"> by the terms </w:t>
      </w:r>
      <w:r w:rsidR="004175FA" w:rsidRPr="00AC2FC1">
        <w:t>as in</w:t>
      </w:r>
      <w:r w:rsidRPr="00AC2FC1">
        <w:t xml:space="preserve"> real dictionaries.</w:t>
      </w:r>
    </w:p>
    <w:p w14:paraId="5C71ADC1" w14:textId="77777777" w:rsidR="002F21D3" w:rsidRPr="00AC2FC1" w:rsidRDefault="002F21D3" w:rsidP="002F21D3">
      <w:pPr>
        <w:pStyle w:val="Heading3"/>
      </w:pPr>
      <w:r w:rsidRPr="00AC2FC1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2F21D3" w:rsidRPr="00AC2FC1" w14:paraId="3DD2F8A0" w14:textId="77777777" w:rsidTr="00345961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023A194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1FA63C9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2F21D3" w:rsidRPr="00AC2FC1" w14:paraId="2811BD82" w14:textId="77777777" w:rsidTr="00345961">
        <w:tc>
          <w:tcPr>
            <w:tcW w:w="4141" w:type="dxa"/>
            <w:vAlign w:val="center"/>
          </w:tcPr>
          <w:p w14:paraId="6198ED76" w14:textId="1D028C51" w:rsidR="006D0973" w:rsidRPr="00AC2FC1" w:rsidRDefault="006D0973" w:rsidP="006D09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{"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Coffee":"A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hot drink made from the roasted and ground seeds (coffee beans) of a tropical shrub."}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42DAB1D1" w14:textId="4C542FB2" w:rsidR="006D0973" w:rsidRPr="00AC2FC1" w:rsidRDefault="006D0973" w:rsidP="006D09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{"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Bus":"A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large motor vehicle carrying passengers by road, typically one serving the public on a fixed route and for a fare."}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5AE4729F" w14:textId="659F6533" w:rsidR="006D0973" w:rsidRPr="00AC2FC1" w:rsidRDefault="006D0973" w:rsidP="006D09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{"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Boiler":"A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fuel-burning apparatus or container for heating water."}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090E137C" w14:textId="7BE96BFE" w:rsidR="006D0973" w:rsidRPr="00AC2FC1" w:rsidRDefault="006D0973" w:rsidP="006D09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{"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Tape":"A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narrow strip of material, typically used to hold or fasten something."}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7C0E27BA" w14:textId="79B18F24" w:rsidR="002F21D3" w:rsidRPr="00AC2FC1" w:rsidRDefault="006D0973" w:rsidP="006D09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{"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Microphone":"An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instrument for converting sound waves into electrical energy variations which may then be amplified, transmitted, or recorded."}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7C6CC69A" w14:textId="01C82FC7" w:rsidR="008267BE" w:rsidRPr="00AC2FC1" w:rsidRDefault="008267BE" w:rsidP="008267BE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 xml:space="preserve">Term: Boiler </w:t>
            </w:r>
            <w:proofErr w:type="gramStart"/>
            <w:r w:rsidRPr="00AC2FC1">
              <w:rPr>
                <w:rFonts w:ascii="Consolas" w:hAnsi="Consolas" w:cstheme="minorHAnsi"/>
              </w:rPr>
              <w:t>=</w:t>
            </w:r>
            <w:proofErr w:type="gramEnd"/>
            <w:r w:rsidRPr="00AC2FC1">
              <w:rPr>
                <w:rFonts w:ascii="Consolas" w:hAnsi="Consolas" w:cstheme="minorHAnsi"/>
              </w:rPr>
              <w:t>&gt; Definition: A fuel-burning apparatus or container for heating water.</w:t>
            </w:r>
          </w:p>
          <w:p w14:paraId="740C03DE" w14:textId="77777777" w:rsidR="008267BE" w:rsidRPr="00AC2FC1" w:rsidRDefault="008267BE" w:rsidP="008267BE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 xml:space="preserve">Term: Bus =&gt; Definition: A large motor vehicle carrying passengers by road, typically </w:t>
            </w:r>
            <w:proofErr w:type="gramStart"/>
            <w:r w:rsidRPr="00AC2FC1">
              <w:rPr>
                <w:rFonts w:ascii="Consolas" w:hAnsi="Consolas" w:cstheme="minorHAnsi"/>
              </w:rPr>
              <w:t>one serving</w:t>
            </w:r>
            <w:proofErr w:type="gramEnd"/>
            <w:r w:rsidRPr="00AC2FC1">
              <w:rPr>
                <w:rFonts w:ascii="Consolas" w:hAnsi="Consolas" w:cstheme="minorHAnsi"/>
              </w:rPr>
              <w:t xml:space="preserve"> the public on a fixed route and for a fare.</w:t>
            </w:r>
          </w:p>
          <w:p w14:paraId="0BFD5AA8" w14:textId="77777777" w:rsidR="008267BE" w:rsidRPr="00AC2FC1" w:rsidRDefault="008267BE" w:rsidP="008267BE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Coffee =&gt; Definition: A hot drink made from the roasted and ground seeds (coffee beans) of a tropical shrub.</w:t>
            </w:r>
          </w:p>
          <w:p w14:paraId="118B8E04" w14:textId="77777777" w:rsidR="008267BE" w:rsidRPr="00AC2FC1" w:rsidRDefault="008267BE" w:rsidP="008267BE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Microphone =&gt; Definition: An instrument for converting sound waves into electrical energy variations which may then be amplified, transmitted, or recorded.</w:t>
            </w:r>
          </w:p>
          <w:p w14:paraId="31D3DEA9" w14:textId="77777777" w:rsidR="002F21D3" w:rsidRPr="00AC2FC1" w:rsidRDefault="008267BE" w:rsidP="008267BE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Term: Tape =&gt; Definition: A narrow strip of material, typically used to hold or fasten something.</w:t>
            </w:r>
          </w:p>
        </w:tc>
      </w:tr>
    </w:tbl>
    <w:p w14:paraId="59869147" w14:textId="77777777" w:rsidR="00940FEF" w:rsidRPr="00AC2FC1" w:rsidRDefault="00940FEF" w:rsidP="00DD5381"/>
    <w:p w14:paraId="1A8028C3" w14:textId="71D9FB41" w:rsidR="002F21D3" w:rsidRPr="00AC2FC1" w:rsidRDefault="002C66C7" w:rsidP="002F21D3">
      <w:pPr>
        <w:pStyle w:val="Heading2"/>
      </w:pPr>
      <w:r>
        <w:t>School R</w:t>
      </w:r>
      <w:r w:rsidR="009F5434" w:rsidRPr="00AC2FC1">
        <w:t>egister</w:t>
      </w:r>
    </w:p>
    <w:p w14:paraId="41A87DC2" w14:textId="740F7B9B" w:rsidR="00134128" w:rsidRPr="00AC2FC1" w:rsidRDefault="009F5434" w:rsidP="009F5434">
      <w:r w:rsidRPr="00AC2FC1">
        <w:t xml:space="preserve">In this problem you have to arrange all students by </w:t>
      </w:r>
      <w:r w:rsidRPr="00AC2FC1">
        <w:rPr>
          <w:b/>
        </w:rPr>
        <w:t>grade</w:t>
      </w:r>
      <w:r w:rsidRPr="00AC2FC1">
        <w:t>. You as the secretary of the school principal will process students and store them into a school regis</w:t>
      </w:r>
      <w:r w:rsidR="00A239D3" w:rsidRPr="00AC2FC1">
        <w:t xml:space="preserve">ter before the new school year </w:t>
      </w:r>
      <w:r w:rsidRPr="00AC2FC1">
        <w:t>hit</w:t>
      </w:r>
      <w:r w:rsidR="00A239D3" w:rsidRPr="00AC2FC1">
        <w:t>s</w:t>
      </w:r>
      <w:r w:rsidRPr="00AC2FC1">
        <w:t xml:space="preserve">. </w:t>
      </w:r>
      <w:r w:rsidR="00A239D3" w:rsidRPr="00AC2FC1">
        <w:t>As</w:t>
      </w:r>
      <w:r w:rsidRPr="00AC2FC1">
        <w:t xml:space="preserve"> a</w:t>
      </w:r>
      <w:r w:rsidR="00A239D3" w:rsidRPr="00AC2FC1">
        <w:t xml:space="preserve"> draft, </w:t>
      </w:r>
      <w:r w:rsidRPr="00AC2FC1">
        <w:t xml:space="preserve">you have a list of all the students from </w:t>
      </w:r>
      <w:r w:rsidRPr="00AC2FC1">
        <w:rPr>
          <w:b/>
        </w:rPr>
        <w:t>last year</w:t>
      </w:r>
      <w:r w:rsidRPr="00AC2FC1">
        <w:t xml:space="preserve"> but mixed.</w:t>
      </w:r>
      <w:r w:rsidR="004A4C09" w:rsidRPr="00AC2FC1">
        <w:t xml:space="preserve"> </w:t>
      </w:r>
      <w:proofErr w:type="spellStart"/>
      <w:r w:rsidR="004A4C09" w:rsidRPr="00AC2FC1">
        <w:rPr>
          <w:u w:val="single"/>
        </w:rPr>
        <w:t>Кeep</w:t>
      </w:r>
      <w:proofErr w:type="spellEnd"/>
      <w:r w:rsidR="004A4C09" w:rsidRPr="00AC2FC1">
        <w:rPr>
          <w:u w:val="single"/>
        </w:rPr>
        <w:t xml:space="preserve"> in min</w:t>
      </w:r>
      <w:r w:rsidR="00A239D3" w:rsidRPr="00AC2FC1">
        <w:rPr>
          <w:u w:val="single"/>
        </w:rPr>
        <w:t>d that if a student has a lower</w:t>
      </w:r>
      <w:r w:rsidR="004A4C09" w:rsidRPr="00AC2FC1">
        <w:rPr>
          <w:u w:val="single"/>
        </w:rPr>
        <w:t xml:space="preserve"> grade than 3</w:t>
      </w:r>
      <w:r w:rsidR="00A239D3" w:rsidRPr="00AC2FC1">
        <w:rPr>
          <w:u w:val="single"/>
        </w:rPr>
        <w:t>,</w:t>
      </w:r>
      <w:r w:rsidR="004A4C09" w:rsidRPr="00AC2FC1">
        <w:rPr>
          <w:u w:val="single"/>
        </w:rPr>
        <w:t xml:space="preserve"> he does not go into the next class</w:t>
      </w:r>
      <w:r w:rsidR="004A4C09" w:rsidRPr="00AC2FC1">
        <w:t>.</w:t>
      </w:r>
      <w:r w:rsidR="00DD5381" w:rsidRPr="00AC2FC1">
        <w:t xml:space="preserve"> </w:t>
      </w:r>
      <w:r w:rsidR="00134128" w:rsidRPr="00AC2FC1">
        <w:t>As</w:t>
      </w:r>
      <w:r w:rsidR="00DD5381" w:rsidRPr="00AC2FC1">
        <w:t xml:space="preserve"> result of your work, you have to print the entire </w:t>
      </w:r>
      <w:r w:rsidR="00DD5381" w:rsidRPr="00AC2FC1">
        <w:lastRenderedPageBreak/>
        <w:t>school register</w:t>
      </w:r>
      <w:r w:rsidR="009E3BF7" w:rsidRPr="00AC2FC1">
        <w:t xml:space="preserve"> </w:t>
      </w:r>
      <w:r w:rsidR="009E3BF7" w:rsidRPr="00AC2FC1">
        <w:rPr>
          <w:b/>
        </w:rPr>
        <w:t>sorted</w:t>
      </w:r>
      <w:r w:rsidR="009E3BF7" w:rsidRPr="00AC2FC1">
        <w:t xml:space="preserve"> in </w:t>
      </w:r>
      <w:r w:rsidR="00A239D3" w:rsidRPr="00AC2FC1">
        <w:rPr>
          <w:b/>
        </w:rPr>
        <w:t>a</w:t>
      </w:r>
      <w:r w:rsidR="009E3BF7" w:rsidRPr="00AC2FC1">
        <w:rPr>
          <w:b/>
        </w:rPr>
        <w:t>scending order by grade</w:t>
      </w:r>
      <w:r w:rsidR="00DD5381" w:rsidRPr="00AC2FC1">
        <w:t xml:space="preserve"> already filled with all the stud</w:t>
      </w:r>
      <w:r w:rsidR="00134128" w:rsidRPr="00AC2FC1">
        <w:t>ents from last year in format:</w:t>
      </w:r>
    </w:p>
    <w:p w14:paraId="77ED48CD" w14:textId="77777777" w:rsidR="00134128" w:rsidRPr="00AC2FC1" w:rsidRDefault="00134128" w:rsidP="009F5434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{</w:t>
      </w:r>
      <w:proofErr w:type="spellStart"/>
      <w:proofErr w:type="gramStart"/>
      <w:r w:rsidRPr="00AC2FC1">
        <w:rPr>
          <w:rFonts w:ascii="Consolas" w:hAnsi="Consolas"/>
          <w:b/>
        </w:rPr>
        <w:t>nextGrade</w:t>
      </w:r>
      <w:proofErr w:type="spellEnd"/>
      <w:proofErr w:type="gramEnd"/>
      <w:r w:rsidRPr="00AC2FC1">
        <w:rPr>
          <w:rFonts w:ascii="Consolas" w:hAnsi="Consolas"/>
          <w:b/>
        </w:rPr>
        <w:t>} Grade</w:t>
      </w:r>
    </w:p>
    <w:p w14:paraId="650ECBB1" w14:textId="1105EBD6" w:rsidR="00134128" w:rsidRPr="00AC2FC1" w:rsidRDefault="00134128" w:rsidP="009F5434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List of student</w:t>
      </w:r>
      <w:r w:rsidR="00A239D3" w:rsidRPr="00AC2FC1">
        <w:rPr>
          <w:rFonts w:ascii="Consolas" w:hAnsi="Consolas"/>
          <w:b/>
        </w:rPr>
        <w:t>s</w:t>
      </w:r>
      <w:r w:rsidRPr="00AC2FC1">
        <w:rPr>
          <w:rFonts w:ascii="Consolas" w:hAnsi="Consolas"/>
          <w:b/>
        </w:rPr>
        <w:t>: {</w:t>
      </w:r>
      <w:proofErr w:type="gramStart"/>
      <w:r w:rsidRPr="00AC2FC1">
        <w:rPr>
          <w:rFonts w:ascii="Consolas" w:hAnsi="Consolas"/>
          <w:b/>
        </w:rPr>
        <w:t>All</w:t>
      </w:r>
      <w:proofErr w:type="gramEnd"/>
      <w:r w:rsidRPr="00AC2FC1">
        <w:rPr>
          <w:rFonts w:ascii="Consolas" w:hAnsi="Consolas"/>
          <w:b/>
        </w:rPr>
        <w:t xml:space="preserve"> students in that grade}</w:t>
      </w:r>
    </w:p>
    <w:p w14:paraId="03A942CF" w14:textId="77777777" w:rsidR="00134128" w:rsidRPr="00AC2FC1" w:rsidRDefault="00134128" w:rsidP="009F5434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Average annual grade from last year: {average annual grade on the entire class from last year}</w:t>
      </w:r>
    </w:p>
    <w:p w14:paraId="0F74BC32" w14:textId="77777777" w:rsidR="009E3BF7" w:rsidRPr="00AC2FC1" w:rsidRDefault="00134128" w:rsidP="009F5434">
      <w:r w:rsidRPr="00AC2FC1">
        <w:t xml:space="preserve">And empty row </w:t>
      </w:r>
      <w:r w:rsidRPr="00AC2FC1">
        <w:rPr>
          <w:rFonts w:ascii="Consolas" w:hAnsi="Consolas"/>
          <w:b/>
        </w:rPr>
        <w:t>{console.log}</w:t>
      </w:r>
    </w:p>
    <w:p w14:paraId="0C647819" w14:textId="7C570522" w:rsidR="00134128" w:rsidRPr="00AC2FC1" w:rsidRDefault="00134128" w:rsidP="009F5434">
      <w:r w:rsidRPr="00AC2FC1">
        <w:t>The input will be</w:t>
      </w:r>
      <w:r w:rsidR="00DD5381" w:rsidRPr="00AC2FC1">
        <w:t xml:space="preserve"> </w:t>
      </w:r>
      <w:r w:rsidR="00DD5381" w:rsidRPr="00AC2FC1">
        <w:rPr>
          <w:b/>
        </w:rPr>
        <w:t>array</w:t>
      </w:r>
      <w:r w:rsidR="00DD5381" w:rsidRPr="00AC2FC1">
        <w:t xml:space="preserve"> with strings, each containing a student</w:t>
      </w:r>
      <w:r w:rsidR="00F17D63" w:rsidRPr="00AC2FC1">
        <w:t>'</w:t>
      </w:r>
      <w:r w:rsidR="00DD5381" w:rsidRPr="00AC2FC1">
        <w:t>s name, last year</w:t>
      </w:r>
      <w:r w:rsidR="00F17D63" w:rsidRPr="00AC2FC1">
        <w:t>'</w:t>
      </w:r>
      <w:r w:rsidR="00DD5381" w:rsidRPr="00AC2FC1">
        <w:t>s grade, and an annual grade</w:t>
      </w:r>
      <w:r w:rsidRPr="00AC2FC1">
        <w:t>.</w:t>
      </w:r>
      <w:r w:rsidR="000D42FE" w:rsidRPr="00AC2FC1">
        <w:t xml:space="preserve"> The </w:t>
      </w:r>
      <w:r w:rsidR="000D42FE" w:rsidRPr="00AC2FC1">
        <w:rPr>
          <w:b/>
        </w:rPr>
        <w:t>average annual grade from last year</w:t>
      </w:r>
      <w:r w:rsidR="000D42FE" w:rsidRPr="00AC2FC1">
        <w:t xml:space="preserve"> should be </w:t>
      </w:r>
      <w:r w:rsidR="000D42FE" w:rsidRPr="00AC2FC1">
        <w:rPr>
          <w:b/>
        </w:rPr>
        <w:t>formatted to the second decimal point</w:t>
      </w:r>
      <w:r w:rsidR="000D42FE" w:rsidRPr="00AC2FC1">
        <w:t>.</w:t>
      </w:r>
    </w:p>
    <w:p w14:paraId="056017D3" w14:textId="77777777" w:rsidR="002F21D3" w:rsidRPr="00AC2FC1" w:rsidRDefault="002F21D3" w:rsidP="002F21D3">
      <w:pPr>
        <w:pStyle w:val="Heading3"/>
      </w:pPr>
      <w:r w:rsidRPr="00AC2FC1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235"/>
      </w:tblGrid>
      <w:tr w:rsidR="002F21D3" w:rsidRPr="00AC2FC1" w14:paraId="28ED9C49" w14:textId="77777777" w:rsidTr="00345961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527EAABB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5235" w:type="dxa"/>
            <w:shd w:val="clear" w:color="auto" w:fill="D9D9D9" w:themeFill="background1" w:themeFillShade="D9"/>
            <w:vAlign w:val="center"/>
          </w:tcPr>
          <w:p w14:paraId="6068A0CC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2F21D3" w:rsidRPr="00AC2FC1" w14:paraId="55B99FF6" w14:textId="77777777" w:rsidTr="00345961">
        <w:tc>
          <w:tcPr>
            <w:tcW w:w="3951" w:type="dxa"/>
            <w:vAlign w:val="center"/>
          </w:tcPr>
          <w:p w14:paraId="3E915EC2" w14:textId="74B8F618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Mark, Grade: 8, Graduated with an average score: 4.75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69ED01D4" w14:textId="75FC49D0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Ethan, Grade: 9, Graduated with an average score: 5.66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446C1B8D" w14:textId="771DC15A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George, Grade: 8, Graduated with an average score: 2.83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0269BB88" w14:textId="6E1434F4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Steven, Grade: 10, Graduated with an average score: 4.20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D4BF293" w14:textId="0F3A9A22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Joey, Grade: 9, Graduated with an average score: 4.90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55A5C4A6" w14:textId="4D38EEAD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Angus, Grade: 11, Graduated with an average score: 2.90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5375FD94" w14:textId="3BCDB0CA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Bob, Grade: 11, Graduated with an average score: 5.15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708DF878" w14:textId="27643910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Daryl, Grade: 8, Graduated with an average score: 5.95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11820E68" w14:textId="5A62FA87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Bill, Grade: 9, Graduated with an average score: 6.00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456F542B" w14:textId="0729F767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Student name: Philip, 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>Grade: 10, Graduated with an average score: 5.05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5AFCCBCA" w14:textId="2B9EE50E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Peter, Grade: 11, Graduated with an average score: 4.88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670D49E1" w14:textId="0CDFBFB6" w:rsidR="002F21D3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Gavin, Grade: 10, Graduated with an average score: 4.00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5235" w:type="dxa"/>
            <w:vAlign w:val="center"/>
          </w:tcPr>
          <w:p w14:paraId="03D81EF9" w14:textId="77777777" w:rsidR="002F21D3" w:rsidRPr="00AC2FC1" w:rsidRDefault="002F21D3" w:rsidP="00C041AB">
            <w:pPr>
              <w:spacing w:after="0"/>
              <w:rPr>
                <w:rFonts w:cs="Calibri"/>
              </w:rPr>
            </w:pPr>
            <w:r w:rsidRPr="00AC2FC1">
              <w:rPr>
                <w:rFonts w:cs="Calibri"/>
              </w:rPr>
              <w:lastRenderedPageBreak/>
              <w:t xml:space="preserve">  </w:t>
            </w:r>
          </w:p>
          <w:p w14:paraId="1528EEF5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9 Grade </w:t>
            </w:r>
          </w:p>
          <w:p w14:paraId="5E63DED4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Mark, Daryl</w:t>
            </w:r>
          </w:p>
          <w:p w14:paraId="38686334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5.35</w:t>
            </w:r>
          </w:p>
          <w:p w14:paraId="17B282DB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  <w:p w14:paraId="3652D18B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10 Grade </w:t>
            </w:r>
          </w:p>
          <w:p w14:paraId="223D8E00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Ethan, Joey, Bill</w:t>
            </w:r>
          </w:p>
          <w:p w14:paraId="2E7D5AEF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5.52</w:t>
            </w:r>
          </w:p>
          <w:p w14:paraId="1A1660DD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  <w:p w14:paraId="678EB02F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11 Grade </w:t>
            </w:r>
          </w:p>
          <w:p w14:paraId="6809FA3A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Steven, Philip, Gavin</w:t>
            </w:r>
          </w:p>
          <w:p w14:paraId="61D16646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4.42</w:t>
            </w:r>
          </w:p>
          <w:p w14:paraId="394D7827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  <w:p w14:paraId="6C073925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12 Grade </w:t>
            </w:r>
          </w:p>
          <w:p w14:paraId="6C283D7F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Bob, Peter</w:t>
            </w:r>
          </w:p>
          <w:p w14:paraId="5ECC111E" w14:textId="77777777" w:rsidR="002F21D3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Calibri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5.02</w:t>
            </w:r>
          </w:p>
        </w:tc>
      </w:tr>
    </w:tbl>
    <w:p w14:paraId="716A26E2" w14:textId="77777777" w:rsidR="000E541C" w:rsidRPr="00AC2FC1" w:rsidRDefault="000E541C" w:rsidP="009E3BF7"/>
    <w:p w14:paraId="10629FB8" w14:textId="48465DCB" w:rsidR="002F21D3" w:rsidRPr="00AC2FC1" w:rsidRDefault="002C66C7" w:rsidP="002F21D3">
      <w:pPr>
        <w:pStyle w:val="Heading2"/>
      </w:pPr>
      <w:r>
        <w:t>Browser H</w:t>
      </w:r>
      <w:r w:rsidR="001875DD" w:rsidRPr="00AC2FC1">
        <w:t>istory</w:t>
      </w:r>
    </w:p>
    <w:p w14:paraId="329613D0" w14:textId="62A8FB6E" w:rsidR="001875DD" w:rsidRPr="00AC2FC1" w:rsidRDefault="001875DD" w:rsidP="001875DD">
      <w:pPr>
        <w:rPr>
          <w:b/>
        </w:rPr>
      </w:pPr>
      <w:r w:rsidRPr="00AC2FC1">
        <w:t>As</w:t>
      </w:r>
      <w:r w:rsidR="00E31E3E" w:rsidRPr="00AC2FC1">
        <w:t xml:space="preserve"> an</w:t>
      </w:r>
      <w:r w:rsidRPr="00AC2FC1">
        <w:t xml:space="preserve"> input you will receive</w:t>
      </w:r>
      <w:r w:rsidR="00E31E3E" w:rsidRPr="00AC2FC1">
        <w:t xml:space="preserve"> </w:t>
      </w:r>
      <w:r w:rsidR="00E31E3E" w:rsidRPr="00AC2FC1">
        <w:rPr>
          <w:b/>
        </w:rPr>
        <w:t>two parameters</w:t>
      </w:r>
      <w:r w:rsidR="00E31E3E" w:rsidRPr="00AC2FC1">
        <w:t>:</w:t>
      </w:r>
      <w:r w:rsidRPr="00AC2FC1">
        <w:t xml:space="preserve"> </w:t>
      </w:r>
      <w:r w:rsidR="00D77DA6" w:rsidRPr="00AC2FC1">
        <w:rPr>
          <w:b/>
        </w:rPr>
        <w:t>an</w:t>
      </w:r>
      <w:r w:rsidRPr="00AC2FC1">
        <w:t xml:space="preserve"> </w:t>
      </w:r>
      <w:r w:rsidRPr="00AC2FC1">
        <w:rPr>
          <w:b/>
        </w:rPr>
        <w:t xml:space="preserve">OBJECT and </w:t>
      </w:r>
      <w:r w:rsidR="00D77DA6" w:rsidRPr="00AC2FC1">
        <w:rPr>
          <w:b/>
        </w:rPr>
        <w:t xml:space="preserve">a </w:t>
      </w:r>
      <w:r w:rsidRPr="00AC2FC1">
        <w:rPr>
          <w:b/>
        </w:rPr>
        <w:t>STRING ARRAY.</w:t>
      </w:r>
    </w:p>
    <w:p w14:paraId="4282CE5B" w14:textId="4FE2D650" w:rsidR="005C1FBB" w:rsidRPr="00AC2FC1" w:rsidRDefault="00D90C1D" w:rsidP="001875DD">
      <w:r w:rsidRPr="00AC2FC1">
        <w:t>The object will be in format</w:t>
      </w:r>
      <w:r w:rsidR="001875DD" w:rsidRPr="00AC2FC1">
        <w:t xml:space="preserve">: </w:t>
      </w:r>
      <w:r w:rsidR="001875DD" w:rsidRPr="00AC2FC1">
        <w:rPr>
          <w:rFonts w:ascii="Consolas" w:hAnsi="Consolas"/>
          <w:b/>
        </w:rPr>
        <w:t>{Browser</w:t>
      </w:r>
      <w:r w:rsidR="00F31DED" w:rsidRPr="00AC2FC1">
        <w:rPr>
          <w:rFonts w:ascii="Consolas" w:hAnsi="Consolas"/>
          <w:b/>
        </w:rPr>
        <w:t xml:space="preserve"> </w:t>
      </w:r>
      <w:r w:rsidR="001875DD" w:rsidRPr="00AC2FC1">
        <w:rPr>
          <w:rFonts w:ascii="Consolas" w:hAnsi="Consolas"/>
          <w:b/>
        </w:rPr>
        <w:t>Name</w:t>
      </w:r>
      <w:proofErr w:type="gramStart"/>
      <w:r w:rsidR="001875DD" w:rsidRPr="00AC2FC1">
        <w:rPr>
          <w:rFonts w:ascii="Consolas" w:hAnsi="Consolas"/>
          <w:b/>
        </w:rPr>
        <w:t>}:</w:t>
      </w:r>
      <w:proofErr w:type="gramEnd"/>
      <w:r w:rsidR="00F31DED" w:rsidRPr="00AC2FC1">
        <w:rPr>
          <w:rFonts w:ascii="Consolas" w:hAnsi="Consolas"/>
          <w:b/>
        </w:rPr>
        <w:t xml:space="preserve">{Name of the browser}, </w:t>
      </w:r>
      <w:r w:rsidR="001875DD" w:rsidRPr="00AC2FC1">
        <w:rPr>
          <w:rFonts w:ascii="Consolas" w:hAnsi="Consolas"/>
          <w:b/>
        </w:rPr>
        <w:t>Open</w:t>
      </w:r>
      <w:r w:rsidR="00F31DED" w:rsidRPr="00AC2FC1">
        <w:rPr>
          <w:rFonts w:ascii="Consolas" w:hAnsi="Consolas"/>
          <w:b/>
        </w:rPr>
        <w:t xml:space="preserve"> t</w:t>
      </w:r>
      <w:r w:rsidR="001875DD" w:rsidRPr="00AC2FC1">
        <w:rPr>
          <w:rFonts w:ascii="Consolas" w:hAnsi="Consolas"/>
          <w:b/>
        </w:rPr>
        <w:t>abs:[…]</w:t>
      </w:r>
      <w:r w:rsidR="00F31DED" w:rsidRPr="00AC2FC1">
        <w:rPr>
          <w:rFonts w:ascii="Consolas" w:hAnsi="Consolas"/>
          <w:b/>
        </w:rPr>
        <w:t>,</w:t>
      </w:r>
      <w:r w:rsidRPr="00AC2FC1">
        <w:rPr>
          <w:rFonts w:ascii="Consolas" w:hAnsi="Consolas"/>
          <w:b/>
        </w:rPr>
        <w:t xml:space="preserve"> </w:t>
      </w:r>
      <w:r w:rsidR="00F31DED" w:rsidRPr="00AC2FC1">
        <w:rPr>
          <w:rFonts w:ascii="Consolas" w:hAnsi="Consolas"/>
          <w:b/>
        </w:rPr>
        <w:t>Recently</w:t>
      </w:r>
      <w:r w:rsidRPr="00AC2FC1">
        <w:rPr>
          <w:rFonts w:ascii="Consolas" w:hAnsi="Consolas"/>
          <w:b/>
        </w:rPr>
        <w:t xml:space="preserve"> Closed</w:t>
      </w:r>
      <w:r w:rsidR="00F31DED" w:rsidRPr="00AC2FC1">
        <w:rPr>
          <w:rFonts w:ascii="Consolas" w:hAnsi="Consolas"/>
          <w:b/>
        </w:rPr>
        <w:t>: […], Browser Logs: […]</w:t>
      </w:r>
      <w:r w:rsidR="00F31DED" w:rsidRPr="00AC2FC1">
        <w:t xml:space="preserve">. Your task is to fill in the object based on the actions we will get in the </w:t>
      </w:r>
      <w:r w:rsidR="00E31E3E" w:rsidRPr="00AC2FC1">
        <w:t>array</w:t>
      </w:r>
      <w:r w:rsidR="00F31DED" w:rsidRPr="00AC2FC1">
        <w:t xml:space="preserve"> of strings.</w:t>
      </w:r>
    </w:p>
    <w:p w14:paraId="2F3350F3" w14:textId="6B3452B6" w:rsidR="001875DD" w:rsidRPr="00AC2FC1" w:rsidRDefault="005C1FBB" w:rsidP="001875DD">
      <w:r w:rsidRPr="00AC2FC1">
        <w:t xml:space="preserve">You can </w:t>
      </w:r>
      <w:r w:rsidRPr="00AC2FC1">
        <w:rPr>
          <w:b/>
        </w:rPr>
        <w:t>open</w:t>
      </w:r>
      <w:r w:rsidRPr="00AC2FC1">
        <w:t xml:space="preserve"> any site in the world</w:t>
      </w:r>
      <w:r w:rsidR="00E26142" w:rsidRPr="00AC2FC1">
        <w:t xml:space="preserve"> as many times as you </w:t>
      </w:r>
      <w:r w:rsidR="00E31E3E" w:rsidRPr="00AC2FC1">
        <w:t>like;</w:t>
      </w:r>
      <w:r w:rsidRPr="00AC2FC1">
        <w:t xml:space="preserve"> if you do that </w:t>
      </w:r>
      <w:r w:rsidRPr="00AC2FC1">
        <w:rPr>
          <w:u w:val="single"/>
        </w:rPr>
        <w:t>add it to the open tabs</w:t>
      </w:r>
      <w:r w:rsidRPr="00AC2FC1">
        <w:t>.</w:t>
      </w:r>
    </w:p>
    <w:p w14:paraId="5EB55696" w14:textId="37859E26" w:rsidR="005C1FBB" w:rsidRPr="00AC2FC1" w:rsidRDefault="005C1FBB" w:rsidP="001875DD">
      <w:pPr>
        <w:rPr>
          <w:b/>
        </w:rPr>
      </w:pPr>
      <w:r w:rsidRPr="00AC2FC1">
        <w:t xml:space="preserve">You can </w:t>
      </w:r>
      <w:r w:rsidRPr="00AC2FC1">
        <w:rPr>
          <w:b/>
        </w:rPr>
        <w:t xml:space="preserve">close </w:t>
      </w:r>
      <w:r w:rsidRPr="00AC2FC1">
        <w:t xml:space="preserve">only these tabs you have </w:t>
      </w:r>
      <w:r w:rsidRPr="00AC2FC1">
        <w:rPr>
          <w:b/>
        </w:rPr>
        <w:t>opened already</w:t>
      </w:r>
      <w:r w:rsidRPr="00AC2FC1">
        <w:t>! If current action contain</w:t>
      </w:r>
      <w:r w:rsidR="00E26142" w:rsidRPr="00AC2FC1">
        <w:t>s</w:t>
      </w:r>
      <w:r w:rsidRPr="00AC2FC1">
        <w:t xml:space="preserve"> valid opened site, you should remove it from </w:t>
      </w:r>
      <w:r w:rsidR="00344192" w:rsidRPr="00AC2FC1">
        <w:t>"</w:t>
      </w:r>
      <w:r w:rsidRPr="00AC2FC1">
        <w:rPr>
          <w:rFonts w:ascii="Consolas" w:hAnsi="Consolas"/>
          <w:b/>
        </w:rPr>
        <w:t>Open Tabs</w:t>
      </w:r>
      <w:r w:rsidR="00344192" w:rsidRPr="00AC2FC1">
        <w:t>"</w:t>
      </w:r>
      <w:r w:rsidRPr="00AC2FC1">
        <w:t xml:space="preserve"> and put it into </w:t>
      </w:r>
      <w:r w:rsidR="00344192" w:rsidRPr="00AC2FC1">
        <w:t>"</w:t>
      </w:r>
      <w:r w:rsidRPr="00AC2FC1">
        <w:rPr>
          <w:rFonts w:ascii="Consolas" w:hAnsi="Consolas"/>
          <w:b/>
        </w:rPr>
        <w:t>Recently closed</w:t>
      </w:r>
      <w:r w:rsidR="00344192" w:rsidRPr="00AC2FC1">
        <w:t>"</w:t>
      </w:r>
      <w:r w:rsidRPr="00AC2FC1">
        <w:t xml:space="preserve">, otherwise </w:t>
      </w:r>
      <w:r w:rsidRPr="00AC2FC1">
        <w:rPr>
          <w:b/>
        </w:rPr>
        <w:t>don</w:t>
      </w:r>
      <w:r w:rsidR="00F17D63" w:rsidRPr="00AC2FC1">
        <w:rPr>
          <w:b/>
        </w:rPr>
        <w:t>'</w:t>
      </w:r>
      <w:r w:rsidRPr="00AC2FC1">
        <w:rPr>
          <w:b/>
        </w:rPr>
        <w:t>t do anything!</w:t>
      </w:r>
    </w:p>
    <w:p w14:paraId="6DC7B04D" w14:textId="77777777" w:rsidR="005C1FBB" w:rsidRPr="00AC2FC1" w:rsidRDefault="005C1FBB" w:rsidP="001875DD">
      <w:r w:rsidRPr="00AC2FC1">
        <w:rPr>
          <w:b/>
        </w:rPr>
        <w:t xml:space="preserve">Browser Logs </w:t>
      </w:r>
      <w:r w:rsidRPr="00AC2FC1">
        <w:t xml:space="preserve">will hold every single </w:t>
      </w:r>
      <w:r w:rsidRPr="00AC2FC1">
        <w:rPr>
          <w:b/>
        </w:rPr>
        <w:t xml:space="preserve">Valid </w:t>
      </w:r>
      <w:r w:rsidRPr="00AC2FC1">
        <w:t>action which you did</w:t>
      </w:r>
      <w:r w:rsidR="00E26142" w:rsidRPr="00AC2FC1">
        <w:t xml:space="preserve"> (Open and Close)</w:t>
      </w:r>
      <w:r w:rsidRPr="00AC2FC1">
        <w:t>.</w:t>
      </w:r>
    </w:p>
    <w:p w14:paraId="20C364D3" w14:textId="2E71F45D" w:rsidR="00E26142" w:rsidRPr="00AC2FC1" w:rsidRDefault="00E26142" w:rsidP="001875DD">
      <w:proofErr w:type="spellStart"/>
      <w:r w:rsidRPr="00AC2FC1">
        <w:t>There</w:t>
      </w:r>
      <w:r w:rsidR="00344192" w:rsidRPr="00AC2FC1">
        <w:t>"</w:t>
      </w:r>
      <w:r w:rsidRPr="00AC2FC1">
        <w:t>s</w:t>
      </w:r>
      <w:proofErr w:type="spellEnd"/>
      <w:r w:rsidRPr="00AC2FC1">
        <w:t xml:space="preserve"> a </w:t>
      </w:r>
      <w:r w:rsidRPr="00AC2FC1">
        <w:rPr>
          <w:b/>
        </w:rPr>
        <w:t>special case</w:t>
      </w:r>
      <w:r w:rsidRPr="00AC2FC1">
        <w:t xml:space="preserve"> in which </w:t>
      </w:r>
      <w:r w:rsidR="00E31E3E" w:rsidRPr="00AC2FC1">
        <w:t xml:space="preserve">you can get an action that says: </w:t>
      </w:r>
      <w:r w:rsidR="00E31E3E" w:rsidRPr="00AC2FC1">
        <w:rPr>
          <w:rFonts w:ascii="Consolas" w:hAnsi="Consolas"/>
          <w:b/>
        </w:rPr>
        <w:t>"Clear History and C</w:t>
      </w:r>
      <w:r w:rsidRPr="00AC2FC1">
        <w:rPr>
          <w:rFonts w:ascii="Consolas" w:hAnsi="Consolas"/>
          <w:b/>
        </w:rPr>
        <w:t>ache</w:t>
      </w:r>
      <w:r w:rsidR="00E31E3E" w:rsidRPr="00AC2FC1">
        <w:rPr>
          <w:rFonts w:ascii="Consolas" w:hAnsi="Consolas"/>
          <w:b/>
        </w:rPr>
        <w:t>"</w:t>
      </w:r>
      <w:r w:rsidRPr="00AC2FC1">
        <w:rPr>
          <w:b/>
        </w:rPr>
        <w:t xml:space="preserve">. </w:t>
      </w:r>
      <w:r w:rsidRPr="00AC2FC1">
        <w:t xml:space="preserve">That means you should </w:t>
      </w:r>
      <w:r w:rsidRPr="00AC2FC1">
        <w:rPr>
          <w:b/>
        </w:rPr>
        <w:t>empty the whole object</w:t>
      </w:r>
      <w:r w:rsidRPr="00AC2FC1">
        <w:t>.</w:t>
      </w:r>
    </w:p>
    <w:p w14:paraId="02FFA708" w14:textId="77777777" w:rsidR="00291687" w:rsidRPr="00AC2FC1" w:rsidRDefault="00291687" w:rsidP="001875DD">
      <w:r w:rsidRPr="00AC2FC1">
        <w:t>At the end print the object in format:</w:t>
      </w:r>
    </w:p>
    <w:p w14:paraId="24B7901C" w14:textId="77777777" w:rsidR="00291687" w:rsidRPr="00AC2FC1" w:rsidRDefault="00291687" w:rsidP="001875DD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{Browser name}</w:t>
      </w:r>
    </w:p>
    <w:p w14:paraId="3120507A" w14:textId="1059F150" w:rsidR="00291687" w:rsidRPr="00AC2FC1" w:rsidRDefault="00291687" w:rsidP="001875DD">
      <w:r w:rsidRPr="00AC2FC1">
        <w:rPr>
          <w:rFonts w:ascii="Consolas" w:hAnsi="Consolas"/>
          <w:b/>
        </w:rPr>
        <w:t>Open Tabs: {[</w:t>
      </w:r>
      <w:r w:rsidR="007F64A3" w:rsidRPr="00AC2FC1">
        <w:rPr>
          <w:rFonts w:ascii="Consolas" w:hAnsi="Consolas"/>
          <w:b/>
        </w:rPr>
        <w:t>…</w:t>
      </w:r>
      <w:r w:rsidRPr="00AC2FC1">
        <w:rPr>
          <w:rFonts w:ascii="Consolas" w:hAnsi="Consolas"/>
          <w:b/>
        </w:rPr>
        <w:t>]}</w:t>
      </w:r>
      <w:r w:rsidR="00565D83" w:rsidRPr="00AC2FC1">
        <w:t xml:space="preserve"> // Joined by </w:t>
      </w:r>
      <w:r w:rsidR="00B53367" w:rsidRPr="00AC2FC1">
        <w:t xml:space="preserve">comma and </w:t>
      </w:r>
      <w:r w:rsidR="00565D83" w:rsidRPr="00AC2FC1">
        <w:t>space</w:t>
      </w:r>
    </w:p>
    <w:p w14:paraId="3FBC1BAE" w14:textId="17F16387" w:rsidR="00291687" w:rsidRPr="00AC2FC1" w:rsidRDefault="00291687" w:rsidP="001875DD">
      <w:r w:rsidRPr="00AC2FC1">
        <w:rPr>
          <w:rFonts w:ascii="Consolas" w:hAnsi="Consolas"/>
          <w:b/>
        </w:rPr>
        <w:t>Recently Closed: {[…]}</w:t>
      </w:r>
      <w:r w:rsidR="00565D83" w:rsidRPr="00AC2FC1">
        <w:t xml:space="preserve"> // </w:t>
      </w:r>
      <w:r w:rsidR="00B53367" w:rsidRPr="00AC2FC1">
        <w:t>Joined by comma and space</w:t>
      </w:r>
    </w:p>
    <w:p w14:paraId="2E7EC75E" w14:textId="3C674A31" w:rsidR="00291687" w:rsidRPr="00AC2FC1" w:rsidRDefault="00291687" w:rsidP="001875DD">
      <w:r w:rsidRPr="00AC2FC1">
        <w:rPr>
          <w:rFonts w:ascii="Consolas" w:hAnsi="Consolas"/>
          <w:b/>
        </w:rPr>
        <w:t>Browser Logs: {[…]}</w:t>
      </w:r>
      <w:r w:rsidR="00565D83" w:rsidRPr="00AC2FC1">
        <w:t xml:space="preserve"> // </w:t>
      </w:r>
      <w:r w:rsidR="00B53367" w:rsidRPr="00AC2FC1">
        <w:t>Joined by comma and space</w:t>
      </w:r>
    </w:p>
    <w:p w14:paraId="50B31CDE" w14:textId="77777777" w:rsidR="002F21D3" w:rsidRPr="00AC2FC1" w:rsidRDefault="002F21D3" w:rsidP="002F21D3">
      <w:pPr>
        <w:pStyle w:val="Heading3"/>
      </w:pPr>
      <w:r w:rsidRPr="00AC2FC1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2F21D3" w:rsidRPr="00AC2FC1" w14:paraId="3C741908" w14:textId="77777777" w:rsidTr="00345961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2674193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4E4B5E79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2F21D3" w:rsidRPr="00AC2FC1" w14:paraId="71D16C99" w14:textId="77777777" w:rsidTr="00345961">
        <w:tc>
          <w:tcPr>
            <w:tcW w:w="4404" w:type="dxa"/>
            <w:vAlign w:val="center"/>
          </w:tcPr>
          <w:p w14:paraId="4CF126EA" w14:textId="5D886818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{"Browser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Name":"Google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Chrome","Open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Tabs":["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Facebook","YouTube","Google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Translate"],</w:t>
            </w:r>
          </w:p>
          <w:p w14:paraId="5A6EC522" w14:textId="77777777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"Recently Closed":["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Yahoo","Gmail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>"],</w:t>
            </w:r>
          </w:p>
          <w:p w14:paraId="668D994B" w14:textId="77777777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 xml:space="preserve">    "Browser Logs":["Open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YouTube","Open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Yahoo","Open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Google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Translate","Close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Yahoo","Open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Gmail","Close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Gmail","Open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Facebook"]},</w:t>
            </w:r>
          </w:p>
          <w:p w14:paraId="613EBA52" w14:textId="078C7666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Close Facebook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Open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StackOverFlow</w:t>
            </w:r>
            <w:proofErr w:type="spellEnd"/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Google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  <w:p w14:paraId="3E7EC118" w14:textId="550E3C9E" w:rsidR="002F21D3" w:rsidRPr="00AC2FC1" w:rsidRDefault="002F21D3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1FC27F60" w14:textId="77777777" w:rsidR="002F21D3" w:rsidRPr="00AC2FC1" w:rsidRDefault="002F21D3" w:rsidP="00C041AB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 xml:space="preserve">  </w:t>
            </w:r>
          </w:p>
          <w:p w14:paraId="039D4E8F" w14:textId="77777777" w:rsidR="00291687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Google Chrome</w:t>
            </w:r>
          </w:p>
          <w:p w14:paraId="44DB7EC5" w14:textId="77777777" w:rsidR="00291687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Open Tabs: YouTube, Google Translate,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StackOverFlow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>, Google</w:t>
            </w:r>
          </w:p>
          <w:p w14:paraId="339B1599" w14:textId="77777777" w:rsidR="00291687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>Recently Closed: Yahoo, Gmail, Facebook</w:t>
            </w:r>
          </w:p>
          <w:p w14:paraId="5F9853BD" w14:textId="77777777" w:rsidR="002F21D3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Browser Logs: Open YouTube, Open Yahoo, Open Google Translate, Close Yahoo, Open Gmail, Close Gmail, Open Facebook, Close Facebook, Open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StackOverFlow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>, Open Google</w:t>
            </w:r>
          </w:p>
        </w:tc>
      </w:tr>
      <w:tr w:rsidR="002F21D3" w:rsidRPr="00AC2FC1" w14:paraId="262431FB" w14:textId="77777777" w:rsidTr="00345961">
        <w:tc>
          <w:tcPr>
            <w:tcW w:w="4404" w:type="dxa"/>
            <w:vAlign w:val="center"/>
          </w:tcPr>
          <w:p w14:paraId="0A401BDA" w14:textId="1E385E1B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 xml:space="preserve">{"Browser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Name":"Mozilla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Firefox",</w:t>
            </w:r>
          </w:p>
          <w:p w14:paraId="58792DD2" w14:textId="7777777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"Open Tabs":["YouTube"],</w:t>
            </w:r>
          </w:p>
          <w:p w14:paraId="3BDFB0E6" w14:textId="34346B2D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"Recently Closed":[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Gmail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Dropbox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],</w:t>
            </w:r>
          </w:p>
          <w:p w14:paraId="0F9238B5" w14:textId="51562932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"Browser Logs":[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Gmail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Close Gmail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Dropbox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YouTube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Close Dropbox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]},</w:t>
            </w:r>
          </w:p>
          <w:p w14:paraId="7796205D" w14:textId="11AB7A9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Wikipedia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Clear History and Cache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Twitter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  <w:p w14:paraId="55647ADB" w14:textId="737EEA14" w:rsidR="002F21D3" w:rsidRPr="00AC2FC1" w:rsidRDefault="002F21D3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0ACA1321" w14:textId="7777777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Mozilla Firefox</w:t>
            </w:r>
          </w:p>
          <w:p w14:paraId="054C9E3A" w14:textId="7777777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Open Tabs: Twitter</w:t>
            </w:r>
          </w:p>
          <w:p w14:paraId="675EC440" w14:textId="7777777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Recently Closed: </w:t>
            </w:r>
          </w:p>
          <w:p w14:paraId="399BB965" w14:textId="77777777" w:rsidR="002F21D3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Browser Logs: Open Twitter</w:t>
            </w:r>
          </w:p>
        </w:tc>
      </w:tr>
    </w:tbl>
    <w:p w14:paraId="099C93BE" w14:textId="3697E686" w:rsidR="00F27C43" w:rsidRPr="00AC2FC1" w:rsidRDefault="00F27C43" w:rsidP="00F27C43">
      <w:pPr>
        <w:pStyle w:val="Heading2"/>
        <w:ind w:left="357" w:hanging="357"/>
      </w:pPr>
      <w:r w:rsidRPr="00AC2FC1">
        <w:t>Sequences</w:t>
      </w:r>
    </w:p>
    <w:p w14:paraId="56DC8BC8" w14:textId="7282912C" w:rsidR="00F27C43" w:rsidRPr="00AC2FC1" w:rsidRDefault="00F27C43" w:rsidP="00F27C43">
      <w:r w:rsidRPr="00AC2FC1">
        <w:t>You are tasked with storing sequences</w:t>
      </w:r>
      <w:r w:rsidR="00D61A0F" w:rsidRPr="00AC2FC1">
        <w:t xml:space="preserve"> of numbers. You will receive an </w:t>
      </w:r>
      <w:r w:rsidR="00D61A0F" w:rsidRPr="00AC2FC1">
        <w:rPr>
          <w:b/>
        </w:rPr>
        <w:t>array of strings; each of them will contain</w:t>
      </w:r>
      <w:r w:rsidRPr="00AC2FC1">
        <w:t xml:space="preserve"> unknown amount of </w:t>
      </w:r>
      <w:r w:rsidRPr="00AC2FC1">
        <w:rPr>
          <w:b/>
        </w:rPr>
        <w:t>arrays containing numbers</w:t>
      </w:r>
      <w:r w:rsidR="00D61A0F" w:rsidRPr="00AC2FC1">
        <w:rPr>
          <w:b/>
        </w:rPr>
        <w:t>,</w:t>
      </w:r>
      <w:r w:rsidRPr="00AC2FC1">
        <w:t xml:space="preserve"> from which you must store only the </w:t>
      </w:r>
      <w:r w:rsidRPr="00AC2FC1">
        <w:rPr>
          <w:b/>
        </w:rPr>
        <w:t>unique</w:t>
      </w:r>
      <w:r w:rsidRPr="00AC2FC1">
        <w:t xml:space="preserve"> arrays (duplicate arrays should be discarded). An array is considered the </w:t>
      </w:r>
      <w:r w:rsidRPr="00AC2FC1">
        <w:rPr>
          <w:b/>
        </w:rPr>
        <w:t>same</w:t>
      </w:r>
      <w:r w:rsidRPr="00AC2FC1">
        <w:t xml:space="preserve"> (</w:t>
      </w:r>
      <w:r w:rsidRPr="00AC2FC1">
        <w:rPr>
          <w:b/>
        </w:rPr>
        <w:t>NOT unique</w:t>
      </w:r>
      <w:r w:rsidRPr="00AC2FC1">
        <w:t xml:space="preserve">) if it contains the </w:t>
      </w:r>
      <w:r w:rsidRPr="00AC2FC1">
        <w:rPr>
          <w:b/>
        </w:rPr>
        <w:t xml:space="preserve">same numbers </w:t>
      </w:r>
      <w:r w:rsidRPr="00AC2FC1">
        <w:t>as another array</w:t>
      </w:r>
      <w:r w:rsidRPr="00AC2FC1">
        <w:rPr>
          <w:b/>
        </w:rPr>
        <w:t>, regardless of their order</w:t>
      </w:r>
      <w:r w:rsidRPr="00AC2FC1">
        <w:t xml:space="preserve">. </w:t>
      </w:r>
    </w:p>
    <w:p w14:paraId="65EB547E" w14:textId="77777777" w:rsidR="00F27C43" w:rsidRPr="00AC2FC1" w:rsidRDefault="00F27C43" w:rsidP="00F27C43">
      <w:r w:rsidRPr="00AC2FC1">
        <w:t xml:space="preserve">After storing all arrays, your program should print them back in </w:t>
      </w:r>
      <w:r w:rsidRPr="00AC2FC1">
        <w:rPr>
          <w:b/>
        </w:rPr>
        <w:t>ascending</w:t>
      </w:r>
      <w:r w:rsidRPr="00AC2FC1">
        <w:t xml:space="preserve"> order based on their </w:t>
      </w:r>
      <w:r w:rsidRPr="00AC2FC1">
        <w:rPr>
          <w:b/>
        </w:rPr>
        <w:t>length</w:t>
      </w:r>
      <w:r w:rsidRPr="00AC2FC1">
        <w:t xml:space="preserve">, if two arrays have the same length they should be printed in </w:t>
      </w:r>
      <w:r w:rsidRPr="00AC2FC1">
        <w:rPr>
          <w:b/>
        </w:rPr>
        <w:t>order of being received from the input</w:t>
      </w:r>
      <w:r w:rsidRPr="00AC2FC1">
        <w:t xml:space="preserve">. Each individual array should be printed in </w:t>
      </w:r>
      <w:r w:rsidRPr="00AC2FC1">
        <w:rPr>
          <w:b/>
        </w:rPr>
        <w:t xml:space="preserve">descending order </w:t>
      </w:r>
      <w:r w:rsidRPr="00AC2FC1">
        <w:t xml:space="preserve">in the format </w:t>
      </w:r>
      <w:r w:rsidRPr="00AC2FC1">
        <w:rPr>
          <w:rFonts w:ascii="Consolas" w:hAnsi="Consolas"/>
          <w:b/>
        </w:rPr>
        <w:t>"[a</w:t>
      </w:r>
      <w:r w:rsidRPr="00AC2FC1">
        <w:rPr>
          <w:rFonts w:ascii="Consolas" w:hAnsi="Consolas"/>
          <w:b/>
          <w:vertAlign w:val="subscript"/>
        </w:rPr>
        <w:t>1</w:t>
      </w:r>
      <w:r w:rsidRPr="00AC2FC1">
        <w:rPr>
          <w:rFonts w:ascii="Consolas" w:hAnsi="Consolas"/>
          <w:b/>
        </w:rPr>
        <w:t>, a</w:t>
      </w:r>
      <w:r w:rsidRPr="00AC2FC1">
        <w:rPr>
          <w:rFonts w:ascii="Consolas" w:hAnsi="Consolas"/>
          <w:b/>
          <w:vertAlign w:val="subscript"/>
        </w:rPr>
        <w:t>2</w:t>
      </w:r>
      <w:r w:rsidRPr="00AC2FC1">
        <w:rPr>
          <w:rFonts w:ascii="Consolas" w:hAnsi="Consolas"/>
          <w:b/>
        </w:rPr>
        <w:t>, a</w:t>
      </w:r>
      <w:r w:rsidRPr="00AC2FC1">
        <w:rPr>
          <w:rFonts w:ascii="Consolas" w:hAnsi="Consolas"/>
          <w:b/>
          <w:vertAlign w:val="subscript"/>
        </w:rPr>
        <w:t>3</w:t>
      </w:r>
      <w:proofErr w:type="gramStart"/>
      <w:r w:rsidRPr="00AC2FC1">
        <w:rPr>
          <w:rFonts w:ascii="Consolas" w:hAnsi="Consolas"/>
          <w:b/>
        </w:rPr>
        <w:t>,…</w:t>
      </w:r>
      <w:proofErr w:type="gramEnd"/>
      <w:r w:rsidRPr="00AC2FC1">
        <w:rPr>
          <w:rFonts w:ascii="Consolas" w:hAnsi="Consolas"/>
          <w:b/>
        </w:rPr>
        <w:t xml:space="preserve"> a</w:t>
      </w:r>
      <w:r w:rsidRPr="00AC2FC1">
        <w:rPr>
          <w:rFonts w:ascii="Consolas" w:hAnsi="Consolas"/>
          <w:b/>
          <w:vertAlign w:val="subscript"/>
        </w:rPr>
        <w:t>n</w:t>
      </w:r>
      <w:r w:rsidRPr="00AC2FC1">
        <w:rPr>
          <w:rFonts w:ascii="Consolas" w:hAnsi="Consolas"/>
          <w:b/>
        </w:rPr>
        <w:t>]"</w:t>
      </w:r>
      <w:r w:rsidRPr="00AC2FC1">
        <w:t>. Check the examples bellow.</w:t>
      </w:r>
    </w:p>
    <w:p w14:paraId="101541A4" w14:textId="77777777" w:rsidR="00F27C43" w:rsidRPr="00AC2FC1" w:rsidRDefault="00F27C43" w:rsidP="00F27C43">
      <w:r w:rsidRPr="00AC2FC1">
        <w:t xml:space="preserve">The </w:t>
      </w:r>
      <w:r w:rsidRPr="00AC2FC1">
        <w:rPr>
          <w:b/>
        </w:rPr>
        <w:t>input</w:t>
      </w:r>
      <w:r w:rsidRPr="00AC2FC1">
        <w:t xml:space="preserve"> comes as an </w:t>
      </w:r>
      <w:r w:rsidRPr="00AC2FC1">
        <w:rPr>
          <w:b/>
        </w:rPr>
        <w:t>array of strings</w:t>
      </w:r>
      <w:r w:rsidRPr="00AC2FC1">
        <w:t xml:space="preserve"> where </w:t>
      </w:r>
      <w:r w:rsidRPr="00AC2FC1">
        <w:rPr>
          <w:b/>
        </w:rPr>
        <w:t>each entry is a JSON representing an array of numbers</w:t>
      </w:r>
      <w:r w:rsidRPr="00AC2FC1">
        <w:t>.</w:t>
      </w:r>
    </w:p>
    <w:p w14:paraId="1A83D838" w14:textId="77777777" w:rsidR="00F27C43" w:rsidRPr="00AC2FC1" w:rsidRDefault="00F27C43" w:rsidP="00F27C43">
      <w:r w:rsidRPr="00AC2FC1">
        <w:t xml:space="preserve">The </w:t>
      </w:r>
      <w:r w:rsidRPr="00AC2FC1">
        <w:rPr>
          <w:b/>
        </w:rPr>
        <w:t>output</w:t>
      </w:r>
      <w:r w:rsidRPr="00AC2FC1">
        <w:t xml:space="preserve"> should be printed on the console - each array printed on a new line in the format </w:t>
      </w:r>
      <w:r w:rsidRPr="00AC2FC1">
        <w:rPr>
          <w:rFonts w:ascii="Consolas" w:hAnsi="Consolas"/>
          <w:b/>
        </w:rPr>
        <w:t>"[a1, a2, a3</w:t>
      </w:r>
      <w:proofErr w:type="gramStart"/>
      <w:r w:rsidRPr="00AC2FC1">
        <w:rPr>
          <w:rFonts w:ascii="Consolas" w:hAnsi="Consolas"/>
          <w:b/>
        </w:rPr>
        <w:t>,…</w:t>
      </w:r>
      <w:proofErr w:type="gramEnd"/>
      <w:r w:rsidRPr="00AC2FC1">
        <w:rPr>
          <w:rFonts w:ascii="Consolas" w:hAnsi="Consolas"/>
          <w:b/>
        </w:rPr>
        <w:t xml:space="preserve"> an]"</w:t>
      </w:r>
      <w:r w:rsidRPr="00AC2FC1">
        <w:t xml:space="preserve"> , following the above mentioned ordering.</w:t>
      </w:r>
    </w:p>
    <w:p w14:paraId="4F0A9331" w14:textId="77777777" w:rsidR="00F27C43" w:rsidRPr="00AC2FC1" w:rsidRDefault="00F27C43" w:rsidP="00F27C43">
      <w:pPr>
        <w:pStyle w:val="Heading3"/>
      </w:pPr>
      <w:r w:rsidRPr="00AC2FC1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F27C43" w:rsidRPr="00AC2FC1" w14:paraId="183E33D4" w14:textId="77777777" w:rsidTr="0077560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D9724" w14:textId="77777777" w:rsidR="00F27C43" w:rsidRPr="00AC2FC1" w:rsidRDefault="00F27C43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1FD5" w14:textId="77777777" w:rsidR="00F27C43" w:rsidRPr="00AC2FC1" w:rsidRDefault="00F27C43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F27C43" w:rsidRPr="00AC2FC1" w14:paraId="6F3A7283" w14:textId="77777777" w:rsidTr="0077560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38B6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["[-3, -2, -1, 0, 1, 2, 3, 4]",</w:t>
            </w:r>
          </w:p>
          <w:p w14:paraId="4CC15DCE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"[10, 1, -17, 0, 2, 13]",</w:t>
            </w:r>
          </w:p>
          <w:p w14:paraId="19BBE499" w14:textId="313890D0" w:rsidR="00F27C4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7D60" w14:textId="77777777" w:rsidR="00F27C43" w:rsidRPr="00AC2FC1" w:rsidRDefault="00F27C43" w:rsidP="00B533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[13, 10, 2, 1, 0, -17]</w:t>
            </w:r>
          </w:p>
          <w:p w14:paraId="49FFA3C4" w14:textId="77777777" w:rsidR="00F27C43" w:rsidRPr="00AC2FC1" w:rsidRDefault="00F27C43" w:rsidP="00B533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[4, 3, 2, 1, 0, -1, -2, -3]</w:t>
            </w:r>
          </w:p>
        </w:tc>
      </w:tr>
      <w:tr w:rsidR="00B53367" w:rsidRPr="00AC2FC1" w14:paraId="2B9AB093" w14:textId="77777777" w:rsidTr="0077560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E157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>["[7.14, 7.180, 7.339, 80.099]",</w:t>
            </w:r>
          </w:p>
          <w:p w14:paraId="1975A611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"[7.339, 80.0990, 7.140000, 7.18]",</w:t>
            </w:r>
          </w:p>
          <w:p w14:paraId="0EF795FB" w14:textId="51709D63" w:rsidR="00B53367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8511" w14:textId="3628024F" w:rsidR="00B53367" w:rsidRPr="00AC2FC1" w:rsidRDefault="00B53367" w:rsidP="00B533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[80.099, 7.339, 7.18, 7.14]</w:t>
            </w:r>
          </w:p>
        </w:tc>
      </w:tr>
    </w:tbl>
    <w:p w14:paraId="5BEB2F6A" w14:textId="78C5B3BB" w:rsidR="00565D83" w:rsidRPr="00AC2FC1" w:rsidRDefault="00565D83" w:rsidP="009F1201">
      <w:pPr>
        <w:pStyle w:val="Default"/>
      </w:pPr>
    </w:p>
    <w:sectPr w:rsidR="00565D83" w:rsidRPr="00AC2FC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A33A07" w14:textId="77777777" w:rsidR="005603CB" w:rsidRDefault="005603CB" w:rsidP="00A03B96">
      <w:pPr>
        <w:spacing w:before="0" w:after="0" w:line="240" w:lineRule="auto"/>
      </w:pPr>
      <w:r>
        <w:separator/>
      </w:r>
    </w:p>
  </w:endnote>
  <w:endnote w:type="continuationSeparator" w:id="0">
    <w:p w14:paraId="6296931F" w14:textId="77777777" w:rsidR="005603CB" w:rsidRDefault="005603CB" w:rsidP="00A03B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D779B" w14:textId="77777777" w:rsidR="00A03B96" w:rsidRPr="00AC77AD" w:rsidRDefault="00A03B9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D27CC8" wp14:editId="3C09C7B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E3FA71F" wp14:editId="4AFB42D4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43F8E71" wp14:editId="35484D3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0804AA7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C6C106" wp14:editId="30E7C3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ECBDFB6" w14:textId="77777777" w:rsidR="00A03B96" w:rsidRPr="008C2B83" w:rsidRDefault="00A03B9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16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16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6ECBDFB6" w14:textId="77777777" w:rsidR="00A03B96" w:rsidRPr="008C2B83" w:rsidRDefault="00A03B9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316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316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4B4633" wp14:editId="50D0F7C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1E889C" w14:textId="77777777" w:rsidR="00A03B96" w:rsidRDefault="00A03B9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64B4633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51E889C" w14:textId="77777777" w:rsidR="00A03B96" w:rsidRDefault="00A03B9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BD9029" wp14:editId="3250680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DEFD6E" w14:textId="77777777" w:rsidR="00A03B96" w:rsidRDefault="00A03B9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AD2865" w14:textId="77777777" w:rsidR="00A03B96" w:rsidRDefault="00A03B9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ED8786" wp14:editId="0D74F0F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4D83BB" wp14:editId="6AC37FC3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094C15" wp14:editId="24B89F3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C0D5CC" wp14:editId="55D6E4A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0DAF15" wp14:editId="1802941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9146C" wp14:editId="2F913EB0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1EBC67" wp14:editId="202EACC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A76E1E" wp14:editId="6738393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87F72" wp14:editId="423E31A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03833F" wp14:editId="0CCEEE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BBD9029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DDEFD6E" w14:textId="77777777" w:rsidR="00A03B96" w:rsidRDefault="00A03B9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AD2865" w14:textId="77777777" w:rsidR="00A03B96" w:rsidRDefault="00A03B9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ED8786" wp14:editId="0D74F0F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4D83BB" wp14:editId="6AC37FC3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094C15" wp14:editId="24B89F3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C0D5CC" wp14:editId="55D6E4A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0DAF15" wp14:editId="1802941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F9146C" wp14:editId="2F913EB0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1EBC67" wp14:editId="202EACC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A76E1E" wp14:editId="6738393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F87F72" wp14:editId="423E31A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03833F" wp14:editId="0CCEEE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6E0EE92" w14:textId="77777777" w:rsidR="00A03B96" w:rsidRDefault="00A03B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E0CD9" w14:textId="77777777" w:rsidR="005603CB" w:rsidRDefault="005603CB" w:rsidP="00A03B96">
      <w:pPr>
        <w:spacing w:before="0" w:after="0" w:line="240" w:lineRule="auto"/>
      </w:pPr>
      <w:r>
        <w:separator/>
      </w:r>
    </w:p>
  </w:footnote>
  <w:footnote w:type="continuationSeparator" w:id="0">
    <w:p w14:paraId="7E1A8455" w14:textId="77777777" w:rsidR="005603CB" w:rsidRDefault="005603CB" w:rsidP="00A03B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49"/>
    <w:rsid w:val="00020178"/>
    <w:rsid w:val="0002215A"/>
    <w:rsid w:val="000D3C12"/>
    <w:rsid w:val="000D42FE"/>
    <w:rsid w:val="000E541C"/>
    <w:rsid w:val="00134128"/>
    <w:rsid w:val="0016590D"/>
    <w:rsid w:val="001875DD"/>
    <w:rsid w:val="00192610"/>
    <w:rsid w:val="001F77D1"/>
    <w:rsid w:val="00245617"/>
    <w:rsid w:val="00291687"/>
    <w:rsid w:val="002B06F8"/>
    <w:rsid w:val="002C66C7"/>
    <w:rsid w:val="002F1E41"/>
    <w:rsid w:val="002F21D3"/>
    <w:rsid w:val="00336102"/>
    <w:rsid w:val="00344192"/>
    <w:rsid w:val="00345961"/>
    <w:rsid w:val="003807E6"/>
    <w:rsid w:val="00392DBD"/>
    <w:rsid w:val="00410FB5"/>
    <w:rsid w:val="004175FA"/>
    <w:rsid w:val="00440A3E"/>
    <w:rsid w:val="00456C49"/>
    <w:rsid w:val="004A4C09"/>
    <w:rsid w:val="004F2BA4"/>
    <w:rsid w:val="005603CB"/>
    <w:rsid w:val="00565D83"/>
    <w:rsid w:val="005C1FBB"/>
    <w:rsid w:val="006204D1"/>
    <w:rsid w:val="00646C9C"/>
    <w:rsid w:val="00675845"/>
    <w:rsid w:val="006D0973"/>
    <w:rsid w:val="006F53FE"/>
    <w:rsid w:val="007338C2"/>
    <w:rsid w:val="00775607"/>
    <w:rsid w:val="00792305"/>
    <w:rsid w:val="007931B6"/>
    <w:rsid w:val="007B5703"/>
    <w:rsid w:val="007F64A3"/>
    <w:rsid w:val="008267BE"/>
    <w:rsid w:val="00867367"/>
    <w:rsid w:val="009033D2"/>
    <w:rsid w:val="0093402E"/>
    <w:rsid w:val="00940FEF"/>
    <w:rsid w:val="009C2C3E"/>
    <w:rsid w:val="009E3BF7"/>
    <w:rsid w:val="009F1201"/>
    <w:rsid w:val="009F5434"/>
    <w:rsid w:val="00A03B96"/>
    <w:rsid w:val="00A239D3"/>
    <w:rsid w:val="00AB6AE4"/>
    <w:rsid w:val="00AC2FC1"/>
    <w:rsid w:val="00AE788D"/>
    <w:rsid w:val="00B4316D"/>
    <w:rsid w:val="00B53367"/>
    <w:rsid w:val="00B63005"/>
    <w:rsid w:val="00B6536A"/>
    <w:rsid w:val="00B66EA0"/>
    <w:rsid w:val="00B86F45"/>
    <w:rsid w:val="00BF2BF6"/>
    <w:rsid w:val="00C10F14"/>
    <w:rsid w:val="00C66CC0"/>
    <w:rsid w:val="00CA4440"/>
    <w:rsid w:val="00CC0BAC"/>
    <w:rsid w:val="00D33230"/>
    <w:rsid w:val="00D61A0F"/>
    <w:rsid w:val="00D77DA6"/>
    <w:rsid w:val="00D90C1D"/>
    <w:rsid w:val="00DA1AF9"/>
    <w:rsid w:val="00DA448F"/>
    <w:rsid w:val="00DD5381"/>
    <w:rsid w:val="00E26142"/>
    <w:rsid w:val="00E31E3E"/>
    <w:rsid w:val="00E822BB"/>
    <w:rsid w:val="00E8571C"/>
    <w:rsid w:val="00E92C68"/>
    <w:rsid w:val="00EA2FED"/>
    <w:rsid w:val="00F17D63"/>
    <w:rsid w:val="00F27C43"/>
    <w:rsid w:val="00F31DED"/>
    <w:rsid w:val="00F3571A"/>
    <w:rsid w:val="00F359BA"/>
    <w:rsid w:val="00F82B77"/>
    <w:rsid w:val="00F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DD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B96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B9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B9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B9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B9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B9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B9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3B96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0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5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359B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3B96"/>
    <w:rPr>
      <w:rFonts w:eastAsiaTheme="majorEastAsia" w:cstheme="majorBidi"/>
      <w:b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0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B96"/>
  </w:style>
  <w:style w:type="paragraph" w:styleId="Footer">
    <w:name w:val="footer"/>
    <w:basedOn w:val="Normal"/>
    <w:link w:val="FooterChar"/>
    <w:uiPriority w:val="99"/>
    <w:unhideWhenUsed/>
    <w:rsid w:val="00A0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B96"/>
  </w:style>
  <w:style w:type="character" w:styleId="Hyperlink">
    <w:name w:val="Hyperlink"/>
    <w:basedOn w:val="DefaultParagraphFont"/>
    <w:uiPriority w:val="99"/>
    <w:unhideWhenUsed/>
    <w:rsid w:val="00A03B9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B9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B96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3B96"/>
  </w:style>
  <w:style w:type="character" w:customStyle="1" w:styleId="CodeChar">
    <w:name w:val="Code Char"/>
    <w:basedOn w:val="DefaultParagraphFont"/>
    <w:link w:val="Code"/>
    <w:rsid w:val="00A03B96"/>
    <w:rPr>
      <w:rFonts w:ascii="Consolas" w:hAnsi="Consolas"/>
      <w:b/>
      <w:noProof/>
    </w:rPr>
  </w:style>
  <w:style w:type="character" w:customStyle="1" w:styleId="hps">
    <w:name w:val="hps"/>
    <w:basedOn w:val="DefaultParagraphFont"/>
    <w:rsid w:val="00F359BA"/>
  </w:style>
  <w:style w:type="character" w:customStyle="1" w:styleId="shorttext">
    <w:name w:val="short_text"/>
    <w:basedOn w:val="DefaultParagraphFont"/>
    <w:rsid w:val="00F359BA"/>
  </w:style>
  <w:style w:type="character" w:styleId="FollowedHyperlink">
    <w:name w:val="FollowedHyperlink"/>
    <w:basedOn w:val="DefaultParagraphFont"/>
    <w:uiPriority w:val="99"/>
    <w:semiHidden/>
    <w:unhideWhenUsed/>
    <w:rsid w:val="00A03B96"/>
    <w:rPr>
      <w:color w:val="954F72" w:themeColor="followedHyperlink"/>
      <w:u w:val="single"/>
    </w:rPr>
  </w:style>
  <w:style w:type="paragraph" w:customStyle="1" w:styleId="Body">
    <w:name w:val="Body"/>
    <w:rsid w:val="00F359B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F359BA"/>
    <w:pPr>
      <w:numPr>
        <w:numId w:val="2"/>
      </w:numPr>
    </w:pPr>
  </w:style>
  <w:style w:type="numbering" w:customStyle="1" w:styleId="List1">
    <w:name w:val="List 1"/>
    <w:basedOn w:val="NoList"/>
    <w:rsid w:val="00F359BA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F359BA"/>
  </w:style>
  <w:style w:type="character" w:styleId="HTMLCode">
    <w:name w:val="HTML Code"/>
    <w:uiPriority w:val="99"/>
    <w:semiHidden/>
    <w:unhideWhenUsed/>
    <w:rsid w:val="00F359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F359B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96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F359BA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F359B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B9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B96"/>
    <w:rPr>
      <w:rFonts w:eastAsiaTheme="majorEastAsia" w:cstheme="majorBidi"/>
      <w:b/>
      <w:color w:val="B2500E"/>
    </w:rPr>
  </w:style>
  <w:style w:type="character" w:styleId="Strong">
    <w:name w:val="Strong"/>
    <w:basedOn w:val="DefaultParagraphFont"/>
    <w:uiPriority w:val="22"/>
    <w:qFormat/>
    <w:rsid w:val="00A03B96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A0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03B9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3B9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B96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B9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B9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B9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B9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B9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B9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3B96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0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5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359B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3B96"/>
    <w:rPr>
      <w:rFonts w:eastAsiaTheme="majorEastAsia" w:cstheme="majorBidi"/>
      <w:b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0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B96"/>
  </w:style>
  <w:style w:type="paragraph" w:styleId="Footer">
    <w:name w:val="footer"/>
    <w:basedOn w:val="Normal"/>
    <w:link w:val="FooterChar"/>
    <w:uiPriority w:val="99"/>
    <w:unhideWhenUsed/>
    <w:rsid w:val="00A0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B96"/>
  </w:style>
  <w:style w:type="character" w:styleId="Hyperlink">
    <w:name w:val="Hyperlink"/>
    <w:basedOn w:val="DefaultParagraphFont"/>
    <w:uiPriority w:val="99"/>
    <w:unhideWhenUsed/>
    <w:rsid w:val="00A03B9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B9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B96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3B96"/>
  </w:style>
  <w:style w:type="character" w:customStyle="1" w:styleId="CodeChar">
    <w:name w:val="Code Char"/>
    <w:basedOn w:val="DefaultParagraphFont"/>
    <w:link w:val="Code"/>
    <w:rsid w:val="00A03B96"/>
    <w:rPr>
      <w:rFonts w:ascii="Consolas" w:hAnsi="Consolas"/>
      <w:b/>
      <w:noProof/>
    </w:rPr>
  </w:style>
  <w:style w:type="character" w:customStyle="1" w:styleId="hps">
    <w:name w:val="hps"/>
    <w:basedOn w:val="DefaultParagraphFont"/>
    <w:rsid w:val="00F359BA"/>
  </w:style>
  <w:style w:type="character" w:customStyle="1" w:styleId="shorttext">
    <w:name w:val="short_text"/>
    <w:basedOn w:val="DefaultParagraphFont"/>
    <w:rsid w:val="00F359BA"/>
  </w:style>
  <w:style w:type="character" w:styleId="FollowedHyperlink">
    <w:name w:val="FollowedHyperlink"/>
    <w:basedOn w:val="DefaultParagraphFont"/>
    <w:uiPriority w:val="99"/>
    <w:semiHidden/>
    <w:unhideWhenUsed/>
    <w:rsid w:val="00A03B96"/>
    <w:rPr>
      <w:color w:val="954F72" w:themeColor="followedHyperlink"/>
      <w:u w:val="single"/>
    </w:rPr>
  </w:style>
  <w:style w:type="paragraph" w:customStyle="1" w:styleId="Body">
    <w:name w:val="Body"/>
    <w:rsid w:val="00F359B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F359BA"/>
    <w:pPr>
      <w:numPr>
        <w:numId w:val="2"/>
      </w:numPr>
    </w:pPr>
  </w:style>
  <w:style w:type="numbering" w:customStyle="1" w:styleId="List1">
    <w:name w:val="List 1"/>
    <w:basedOn w:val="NoList"/>
    <w:rsid w:val="00F359BA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F359BA"/>
  </w:style>
  <w:style w:type="character" w:styleId="HTMLCode">
    <w:name w:val="HTML Code"/>
    <w:uiPriority w:val="99"/>
    <w:semiHidden/>
    <w:unhideWhenUsed/>
    <w:rsid w:val="00F359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F359B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96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F359BA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F359B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B9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B96"/>
    <w:rPr>
      <w:rFonts w:eastAsiaTheme="majorEastAsia" w:cstheme="majorBidi"/>
      <w:b/>
      <w:color w:val="B2500E"/>
    </w:rPr>
  </w:style>
  <w:style w:type="character" w:styleId="Strong">
    <w:name w:val="Strong"/>
    <w:basedOn w:val="DefaultParagraphFont"/>
    <w:uiPriority w:val="22"/>
    <w:qFormat/>
    <w:rsid w:val="00A03B96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A0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03B9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3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8/Objects-and-Classes-More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133</TotalTime>
  <Pages>6</Pages>
  <Words>1248</Words>
  <Characters>7116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/>
    </vt:vector>
  </TitlesOfParts>
  <Company/>
  <LinksUpToDate>false</LinksUpToDate>
  <CharactersWithSpaces>8348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/>
  <dc:creator>miro LLL</dc:creator>
  <cp:keywords>Technologies Fundamentals, Software University, SoftUni, programming, coding, software development, education, training, course</cp:keywords>
  <dc:description>programming;computer programming;software development;web development</dc:description>
  <cp:lastModifiedBy>ko7ebo7e</cp:lastModifiedBy>
  <cp:revision>23</cp:revision>
  <dcterms:created xsi:type="dcterms:W3CDTF">2018-10-24T15:19:00Z</dcterms:created>
  <dcterms:modified xsi:type="dcterms:W3CDTF">2019-02-25T13:50:00Z</dcterms:modified>
</cp:coreProperties>
</file>